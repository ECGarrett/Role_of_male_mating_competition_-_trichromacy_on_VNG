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158" w:type="dxa"/>
        <w:tblLook w:val="04A0" w:firstRow="1" w:lastRow="0" w:firstColumn="1" w:lastColumn="0" w:noHBand="0" w:noVBand="1"/>
      </w:tblPr>
      <w:tblGrid>
        <w:gridCol w:w="2280"/>
        <w:gridCol w:w="1230"/>
        <w:gridCol w:w="1080"/>
        <w:gridCol w:w="1080"/>
        <w:gridCol w:w="1230"/>
        <w:gridCol w:w="1020"/>
        <w:gridCol w:w="550"/>
        <w:gridCol w:w="720"/>
        <w:gridCol w:w="990"/>
        <w:gridCol w:w="900"/>
        <w:gridCol w:w="1078"/>
      </w:tblGrid>
      <w:tr w:rsidR="00D2337D" w:rsidRPr="005E44D9" w14:paraId="131E3AF4" w14:textId="77777777" w:rsidTr="00D2337D">
        <w:trPr>
          <w:trHeight w:val="450"/>
        </w:trPr>
        <w:tc>
          <w:tcPr>
            <w:tcW w:w="12158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8E8201" w14:textId="2F0B981D" w:rsidR="00D2337D" w:rsidRPr="005E44D9" w:rsidRDefault="00D2337D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 Table 2. Variables with references</w:t>
            </w:r>
          </w:p>
        </w:tc>
      </w:tr>
      <w:tr w:rsidR="009F1866" w:rsidRPr="005E44D9" w14:paraId="7333EF16" w14:textId="77777777" w:rsidTr="00D2337D">
        <w:trPr>
          <w:trHeight w:val="450"/>
        </w:trPr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56A148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Taxon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2C88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Testes volume(g)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5478" w14:textId="7DDAECC4" w:rsidR="00E15755" w:rsidRPr="005E44D9" w:rsidRDefault="005E44D9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</w:t>
            </w:r>
            <w:r w:rsidR="00E15755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ody mass(g)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B1F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C1B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Diet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B6E8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DC0A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4BEA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3981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FVS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007A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MVS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107B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</w:t>
            </w:r>
          </w:p>
        </w:tc>
      </w:tr>
      <w:tr w:rsidR="00323CBC" w:rsidRPr="005E44D9" w14:paraId="5CE21AFF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805DF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Avahi laniger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E9F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05F6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CEF" w14:textId="3D140C6E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&lt;EndNote&gt;&lt;Cite&gt;&lt;Author&gt;Glander&lt;/Author&gt;&lt;Year&gt;1992&lt;/Year&gt;&lt;RecNum&gt;145&lt;/RecNum&gt;&lt;DisplayText&gt;[1]&lt;/DisplayText&gt;&lt;record&gt;&lt;rec-number&gt;145&lt;/rec-number&gt;&lt;foreign-keys&gt;&lt;key app="EN" db-id="2fe2ztaw8d0rs7ezrs6pes2dre2tzwe2wxr9" timestamp="1696015643"&gt;145&lt;/key&gt;&lt;/foreign-keys&gt;&lt;ref-type name="Journal Article"&gt;17&lt;/ref-type&gt;&lt;contributors&gt;&lt;authors&gt;&lt;author&gt;Glander, K. E.&lt;/author&gt;&lt;author&gt;Wright, P. C.&lt;/author&gt;&lt;author&gt;Daniels, P. S.&lt;/author&gt;&lt;author&gt;Merenlender, A. M.&lt;/author&gt;&lt;/authors&gt;&lt;/contributors&gt;&lt;titles&gt;&lt;title&gt;Morphometrics of testicle size of rain forest lemur species from southeastern Madagascar&lt;/title&gt;&lt;secondary-title&gt;Journal of human evolution&lt;/secondary-title&gt;&lt;/titles&gt;&lt;periodical&gt;&lt;full-title&gt;Journal of human evolution&lt;/full-title&gt;&lt;/periodical&gt;&lt;pages&gt;1-17&lt;/pages&gt;&lt;volume&gt;22&lt;/volume&gt;&lt;dates&gt;&lt;year&gt;1992&lt;/year&gt;&lt;/dates&gt;&lt;urls&gt;&lt;/urls&gt;&lt;/record&gt;&lt;/Cite&gt;&lt;/EndNote&gt;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DA01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0F49" w14:textId="281EB42B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PEVuZE5vdGU+PENpdGU+PEF1dGhvcj5GYXVsa25lcjwvQXV0aG9yPjxZZWFyPjIwMDY8L1llYXI+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PEVuZE5vdGU+PENpdGU+PEF1dGhvcj5GYXVsa25lcjwvQXV0aG9yPjxZZWFyPjIwMDY8L1llYXI+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[2-4]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42D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9AA6" w14:textId="74581AD4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&lt;EndNote&gt;&lt;Cite&gt;&lt;Author&gt;Harcourt&lt;/Author&gt;&lt;Year&gt;1991&lt;/Year&gt;&lt;RecNum&gt;124&lt;/RecNum&gt;&lt;DisplayText&gt;[4]&lt;/DisplayText&gt;&lt;record&gt;&lt;rec-number&gt;124&lt;/rec-number&gt;&lt;foreign-keys&gt;&lt;key app="EN" db-id="2fe2ztaw8d0rs7ezrs6pes2dre2tzwe2wxr9" timestamp="1695054015"&gt;124&lt;/key&gt;&lt;/foreign-keys&gt;&lt;ref-type name="Journal Article"&gt;17&lt;/ref-type&gt;&lt;contributors&gt;&lt;authors&gt;&lt;author&gt;Harcourt, C.&lt;/author&gt;&lt;/authors&gt;&lt;/contributors&gt;&lt;titles&gt;&lt;title&gt;&lt;style face="normal" font="default" size="100%"&gt;Diet and behavior of a nocturnal lemur, &lt;/style&gt;&lt;style face="italic" font="default" size="100%"&gt;Avahi laniger&lt;/style&gt;&lt;style face="normal" font="default" size="100%"&gt;, in the wild. &lt;/style&gt;&lt;/title&gt;&lt;secondary-title&gt;Journal of the Zoological Society  of London&lt;/secondary-title&gt;&lt;/titles&gt;&lt;periodical&gt;&lt;full-title&gt;Journal of the Zoological Society  of London&lt;/full-title&gt;&lt;/periodical&gt;&lt;pages&gt;667-674&lt;/pages&gt;&lt;volume&gt;223&lt;/volume&gt;&lt;dates&gt;&lt;year&gt;1991&lt;/year&gt;&lt;/dates&gt;&lt;urls&gt;&lt;/urls&gt;&lt;/record&gt;&lt;/Cite&gt;&lt;/EndNote&gt;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D820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2D59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9490" w14:textId="3198947A" w:rsidR="00E15755" w:rsidRPr="005E44D9" w:rsidRDefault="00AC6EA8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&lt;EndNote&gt;&lt;Cite&gt;&lt;Author&gt;Veilleux&lt;/Author&gt;&lt;Year&gt;2014&lt;/Year&gt;&lt;RecNum&gt;143&lt;/RecNum&gt;&lt;DisplayText&gt;[5]&lt;/DisplayText&gt;&lt;record&gt;&lt;rec-number&gt;143&lt;/rec-number&gt;&lt;foreign-keys&gt;&lt;key app="EN" db-id="2fe2ztaw8d0rs7ezrs6pes2dre2tzwe2wxr9" timestamp="1696013178"&gt;143&lt;/key&gt;&lt;/foreign-keys&gt;&lt;ref-type name="Journal Article"&gt;17&lt;/ref-type&gt;&lt;contributors&gt;&lt;authors&gt;&lt;author&gt;Veilleux, C. C.&lt;/author&gt;&lt;author&gt;Jacobs, R. L.&lt;/author&gt;&lt;author&gt;Cummings, M. E.&lt;/author&gt;&lt;author&gt;Louis, E. E.&lt;/author&gt;&lt;author&gt;Bolnick, D. A.&lt;/author&gt;&lt;/authors&gt;&lt;/contributors&gt;&lt;titles&gt;&lt;title&gt;Opsin genes and visual ecology in a nocturnal folivorous lemur&lt;/title&gt;&lt;secondary-title&gt;Int J Primatol&lt;/secondary-title&gt;&lt;/titles&gt;&lt;periodical&gt;&lt;full-title&gt;Int J Primatol&lt;/full-title&gt;&lt;/periodical&gt;&lt;pages&gt;1-20&lt;/pages&gt;&lt;dates&gt;&lt;year&gt;2014&lt;/year&gt;&lt;/dates&gt;&lt;urls&gt;&lt;/urls&gt;&lt;/record&gt;&lt;/Cite&gt;&lt;/EndNote&gt;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3B0E0A94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29BCD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Cheirogaleus major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E847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DFB6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FC84" w14:textId="73CAA3E9" w:rsidR="00E15755" w:rsidRPr="005E44D9" w:rsidRDefault="0098475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450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AE68" w14:textId="15944361" w:rsidR="00E15755" w:rsidRPr="005E44D9" w:rsidRDefault="0098475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&lt;EndNote&gt;&lt;Cite&gt;&lt;Author&gt;Lahann&lt;/Author&gt;&lt;Year&gt;2007&lt;/Year&gt;&lt;RecNum&gt;244&lt;/RecNum&gt;&lt;DisplayText&gt;[7]&lt;/DisplayText&gt;&lt;record&gt;&lt;rec-number&gt;244&lt;/rec-number&gt;&lt;foreign-keys&gt;&lt;key app="EN" db-id="2fe2ztaw8d0rs7ezrs6pes2dre2tzwe2wxr9" timestamp="1706557385"&gt;244&lt;/key&gt;&lt;/foreign-keys&gt;&lt;ref-type name="Journal Article"&gt;17&lt;/ref-type&gt;&lt;contributors&gt;&lt;authors&gt;&lt;author&gt;Lahann, P.&lt;/author&gt;&lt;/authors&gt;&lt;/contributors&gt;&lt;titles&gt;&lt;title&gt;Feeding ecology and seed dispersal of sympatric cheirogaleid lemurs (Microcebus murinus, Cheirogaleus medius, Cheirogaleus major) in the littoral  rainforest of south-east Madagascar&lt;/title&gt;&lt;secondary-title&gt;J Zool&lt;/secondary-title&gt;&lt;/titles&gt;&lt;periodical&gt;&lt;full-title&gt;J Zool&lt;/full-title&gt;&lt;/periodical&gt;&lt;pages&gt;88-98&lt;/pages&gt;&lt;volume&gt;271&lt;/volume&gt;&lt;dates&gt;&lt;year&gt;2007&lt;/year&gt;&lt;/dates&gt;&lt;urls&gt;&lt;/urls&gt;&lt;/record&gt;&lt;/Cite&gt;&lt;/EndNote&gt;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7A3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4150" w14:textId="6CD8E4FD" w:rsidR="00E15755" w:rsidRPr="005E44D9" w:rsidRDefault="0098475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7B19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2A2E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CDC0" w14:textId="74EF40BC" w:rsidR="00E15755" w:rsidRPr="005E44D9" w:rsidRDefault="0098475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4A75D5BC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8A2B7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Cheirogaleus medius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FCE1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508.00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18A1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D0F9" w14:textId="6EB56861" w:rsidR="00E15755" w:rsidRPr="005E44D9" w:rsidRDefault="0098475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BD4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C21C" w14:textId="23505E83" w:rsidR="00E15755" w:rsidRPr="005E44D9" w:rsidRDefault="0098475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&lt;EndNote&gt;&lt;Cite&gt;&lt;Author&gt;Fietz&lt;/Author&gt;&lt;Year&gt;1999&lt;/Year&gt;&lt;RecNum&gt;245&lt;/RecNum&gt;&lt;DisplayText&gt;[11]&lt;/DisplayText&gt;&lt;record&gt;&lt;rec-number&gt;245&lt;/rec-number&gt;&lt;foreign-keys&gt;&lt;key app="EN" db-id="2fe2ztaw8d0rs7ezrs6pes2dre2tzwe2wxr9" timestamp="1706557523"&gt;245&lt;/key&gt;&lt;/foreign-keys&gt;&lt;ref-type name="Journal Article"&gt;17&lt;/ref-type&gt;&lt;contributors&gt;&lt;authors&gt;&lt;author&gt;Fietz, J.&lt;/author&gt;&lt;author&gt;Granzhorn, J. U.&lt;/author&gt;&lt;/authors&gt;&lt;/contributors&gt;&lt;titles&gt;&lt;title&gt;&lt;style face="normal" font="default" size="100%"&gt;Feeding ecology of the hibernating primate &lt;/style&gt;&lt;style face="italic" font="default" size="100%"&gt;Cheirogaleus medius&lt;/style&gt;&lt;style face="normal" font="default" size="100%"&gt;: how does it get so fat?&lt;/style&gt;&lt;/title&gt;&lt;secondary-title&gt;Oecologia&lt;/secondary-title&gt;&lt;/titles&gt;&lt;periodical&gt;&lt;full-title&gt;Oecologia&lt;/full-title&gt;&lt;/periodical&gt;&lt;pages&gt;50-63&lt;/pages&gt;&lt;volume&gt;121&lt;/volume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A2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733" w14:textId="1235305D" w:rsidR="00E15755" w:rsidRPr="005E44D9" w:rsidRDefault="006F7034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A181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B19F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0E3C" w14:textId="36999CB9" w:rsidR="00E15755" w:rsidRPr="005E44D9" w:rsidRDefault="006F7034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69BDA0D3" w14:textId="77777777" w:rsidTr="00D2337D">
        <w:trPr>
          <w:trHeight w:val="6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56125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Eulemur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macaco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macaco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85BB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471A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8723" w14:textId="3D8F2C6A" w:rsidR="00E15755" w:rsidRPr="005E44D9" w:rsidRDefault="006F7034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&lt;EndNote&gt;&lt;Cite&gt;&lt;Author&gt;Kappeler&lt;/Author&gt;&lt;Year&gt;1997&lt;/Year&gt;&lt;RecNum&gt;55&lt;/RecNum&gt;&lt;DisplayText&gt;[10, 12]&lt;/DisplayText&gt;&lt;record&gt;&lt;rec-number&gt;55&lt;/rec-number&gt;&lt;foreign-keys&gt;&lt;key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Cite&gt;&lt;Author&gt;Martinez&lt;/Author&gt;&lt;Year&gt;2020&lt;/Year&gt;&lt;RecNum&gt;115&lt;/RecNum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[10, 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A0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A5C9" w14:textId="453FA84E" w:rsidR="00E15755" w:rsidRPr="005E44D9" w:rsidRDefault="006F7034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&lt;EndNote&gt;&lt;Cite&gt;&lt;Author&gt;Simmen&lt;/Author&gt;&lt;Year&gt;2007&lt;/Year&gt;&lt;RecNum&gt;267&lt;/RecNum&gt;&lt;DisplayText&gt;[13]&lt;/DisplayText&gt;&lt;record&gt;&lt;rec-number&gt;267&lt;/rec-number&gt;&lt;foreign-keys&gt;&lt;key app="EN" db-id="2fe2ztaw8d0rs7ezrs6pes2dre2tzwe2wxr9" timestamp="1706633176"&gt;267&lt;/key&gt;&lt;/foreign-keys&gt;&lt;ref-type name="Journal Article"&gt;17&lt;/ref-type&gt;&lt;contributors&gt;&lt;authors&gt;&lt;author&gt;Simmen, B.&lt;/author&gt;&lt;author&gt;Bayart, F.&lt;/author&gt;&lt;author&gt;Marez, A.&lt;/author&gt;&lt;author&gt;Hladik, A.&lt;/author&gt;&lt;/authors&gt;&lt;/contributors&gt;&lt;titles&gt;&lt;title&gt;Diet, nutritional ecology, and birth season in Eulemur macaco in an anthropogenic forest in Madagascar&lt;/title&gt;&lt;secondary-title&gt;Int J Primatol&lt;/secondary-title&gt;&lt;/titles&gt;&lt;periodical&gt;&lt;full-title&gt;Int J Primatol&lt;/full-title&gt;&lt;/periodical&gt;&lt;pages&gt;1253-1266&lt;/pages&gt;&lt;volume&gt;28&lt;/volume&gt;&lt;dates&gt;&lt;year&gt;2007&lt;/year&gt;&lt;/dates&gt;&lt;urls&gt;&lt;/urls&gt;&lt;/record&gt;&lt;/Cite&gt;&lt;/EndNote&gt;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[13]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E83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3DCC" w14:textId="207A7F5D" w:rsidR="00E15755" w:rsidRPr="005E44D9" w:rsidRDefault="006F7034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&lt;EndNote&gt;&lt;Cite&gt;&lt;Author&gt;Colquhon&lt;/Author&gt;&lt;Year&gt;1998&lt;/Year&gt;&lt;RecNum&gt;126&lt;/RecNum&gt;&lt;DisplayText&gt;[14]&lt;/DisplayText&gt;&lt;record&gt;&lt;rec-number&gt;126&lt;/rec-number&gt;&lt;foreign-keys&gt;&lt;key app="EN" db-id="2fe2ztaw8d0rs7ezrs6pes2dre2tzwe2wxr9" timestamp="1695054577"&gt;126&lt;/key&gt;&lt;/foreign-keys&gt;&lt;ref-type name="Journal Article"&gt;17&lt;/ref-type&gt;&lt;contributors&gt;&lt;authors&gt;&lt;author&gt;Colquhon, I. C.&lt;/author&gt;&lt;/authors&gt;&lt;/contributors&gt;&lt;titles&gt;&lt;title&gt;&lt;style face="normal" font="default" size="100%"&gt;Cathemeral behavior of &lt;/style&gt;&lt;style face="italic" font="default" size="100%"&gt;Eulemur macaco macaco&lt;/style&gt;&lt;style face="normal" font="default" size="100%"&gt; at Ambato Massif, Madagascar&lt;/style&gt;&lt;/title&gt;&lt;secondary-title&gt;Folia Primatologica&lt;/secondary-title&gt;&lt;/titles&gt;&lt;periodical&gt;&lt;full-title&gt;Folia Primatologica&lt;/full-title&gt;&lt;/periodical&gt;&lt;pages&gt;22-34&lt;/pages&gt;&lt;volume&gt;69&lt;/volume&gt;&lt;number&gt;7&lt;/number&gt;&lt;dates&gt;&lt;year&gt;1998&lt;/year&gt;&lt;/dates&gt;&lt;urls&gt;&lt;/urls&gt;&lt;/record&gt;&lt;/Cite&gt;&lt;/EndNote&gt;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C8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52E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AD9F" w14:textId="7F8C0326" w:rsidR="00E15755" w:rsidRPr="005E44D9" w:rsidRDefault="006F7034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&lt;EndNote&gt;&lt;Cite&gt;&lt;Author&gt;Jacobs&lt;/Author&gt;&lt;Year&gt;2019&lt;/Year&gt;&lt;RecNum&gt;157&lt;/RecNum&gt;&lt;DisplayText&gt;[15]&lt;/DisplayText&gt;&lt;record&gt;&lt;rec-number&gt;157&lt;/rec-number&gt;&lt;foreign-keys&gt;&lt;key app="EN" db-id="2fe2ztaw8d0rs7ezrs6pes2dre2tzwe2wxr9" timestamp="1696352318"&gt;157&lt;/key&gt;&lt;/foreign-keys&gt;&lt;ref-type name="Journal Article"&gt;17&lt;/ref-type&gt;&lt;contributors&gt;&lt;authors&gt;&lt;author&gt;Jacobs, R. L.&lt;/author&gt;&lt;author&gt;Veilleux, C. C.&lt;/author&gt;&lt;author&gt;Louis, E. E.&lt;/author&gt;&lt;author&gt;Herrera, J. P.&lt;/author&gt;&lt;author&gt;Hiramatsu, C.&lt;/author&gt;&lt;author&gt;Frankel, D. C.&lt;/author&gt;&lt;author&gt;Irwin, M. T.&lt;/author&gt;&lt;author&gt;Melin, A. D.&lt;/author&gt;&lt;author&gt;Bradley, B. J.&lt;/author&gt;&lt;/authors&gt;&lt;/contributors&gt;&lt;titles&gt;&lt;title&gt;&lt;style face="normal" font="default" size="100%"&gt;Less is more: lemurs (&lt;/style&gt;&lt;style face="italic" font="default" size="100%"&gt;Eulemur&lt;/style&gt;&lt;style face="normal" font="default" size="100%"&gt; spp.) may benefit from loss of trichromatic vision&lt;/style&gt;&lt;/title&gt;&lt;secondary-title&gt;Behavioral Ecology and Sociobiology&lt;/secondary-title&gt;&lt;/titles&gt;&lt;periodical&gt;&lt;full-title&gt;Behavioral Ecology and Sociobiology&lt;/full-title&gt;&lt;/periodical&gt;&lt;pages&gt;1-17&lt;/pages&gt;&lt;volume&gt;73&lt;/volume&gt;&lt;dates&gt;&lt;year&gt;2019&lt;/year&gt;&lt;/dates&gt;&lt;urls&gt;&lt;/urls&gt;&lt;/record&gt;&lt;/Cite&gt;&lt;/EndNote&gt;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[15]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199B6D36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FA65B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Eulemur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mongoz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384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1334.00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D394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1717.00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9BB9" w14:textId="3C23AA94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E293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D720" w14:textId="060DF10B" w:rsidR="00E15755" w:rsidRPr="005E44D9" w:rsidRDefault="00AD19E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&lt;EndNote&gt;&lt;Cite&gt;&lt;Author&gt;Curtis&lt;/Author&gt;&lt;Year&gt;2004&lt;/Year&gt;&lt;RecNum&gt;272&lt;/RecNum&gt;&lt;DisplayText&gt;[16]&lt;/DisplayText&gt;&lt;record&gt;&lt;rec-number&gt;272&lt;/rec-number&gt;&lt;foreign-keys&gt;&lt;key app="EN" db-id="2fe2ztaw8d0rs7ezrs6pes2dre2tzwe2wxr9" timestamp="1706634168"&gt;272&lt;/key&gt;&lt;/foreign-keys&gt;&lt;ref-type name="Journal Article"&gt;17&lt;/ref-type&gt;&lt;contributors&gt;&lt;authors&gt;&lt;author&gt;Curtis, D. J.&lt;/author&gt;&lt;/authors&gt;&lt;/contributors&gt;&lt;titles&gt;&lt;title&gt;&lt;style face="normal" font="default" size="100%"&gt;Diet and nutrition in wild mongoose lemurs (&lt;/style&gt;&lt;style face="italic" font="default" size="100%"&gt;Eulemur mongoz&lt;/style&gt;&lt;style face="normal" font="default" size="100%"&gt;) and their implications for the evolution of female  dominance and small group size in lemurs&lt;/style&gt;&lt;/title&gt;&lt;secondary-title&gt;Am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anthropology&lt;/abbr-1&gt;&lt;/periodical&gt;&lt;pages&gt;234-247&lt;/pages&gt;&lt;volume&gt;124&lt;/volume&gt;&lt;dates&gt;&lt;year&gt;2004&lt;/year&gt;&lt;/dates&gt;&lt;urls&gt;&lt;/urls&gt;&lt;/record&gt;&lt;/Cite&gt;&lt;/EndNote&gt;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C989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4E42" w14:textId="054DC335" w:rsidR="00E15755" w:rsidRPr="005E44D9" w:rsidRDefault="006F7034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&lt;EndNote&gt;&lt;Cite&gt;&lt;Author&gt;Colquhon&lt;/Author&gt;&lt;Year&gt;1998&lt;/Year&gt;&lt;RecNum&gt;126&lt;/RecNum&gt;&lt;DisplayText&gt;[14]&lt;/DisplayText&gt;&lt;record&gt;&lt;rec-number&gt;126&lt;/rec-number&gt;&lt;foreign-keys&gt;&lt;key app="EN" db-id="2fe2ztaw8d0rs7ezrs6pes2dre2tzwe2wxr9" timestamp="1695054577"&gt;126&lt;/key&gt;&lt;/foreign-keys&gt;&lt;ref-type name="Journal Article"&gt;17&lt;/ref-type&gt;&lt;contributors&gt;&lt;authors&gt;&lt;author&gt;Colquhon, I. C.&lt;/author&gt;&lt;/authors&gt;&lt;/contributors&gt;&lt;titles&gt;&lt;title&gt;&lt;style face="normal" font="default" size="100%"&gt;Cathemeral behavior of &lt;/style&gt;&lt;style face="italic" font="default" size="100%"&gt;Eulemur macaco macaco&lt;/style&gt;&lt;style face="normal" font="default" size="100%"&gt; at Ambato Massif, Madagascar&lt;/style&gt;&lt;/title&gt;&lt;secondary-title&gt;Folia Primatologica&lt;/secondary-title&gt;&lt;/titles&gt;&lt;periodical&gt;&lt;full-title&gt;Folia Primatologica&lt;/full-title&gt;&lt;/periodical&gt;&lt;pages&gt;22-34&lt;/pages&gt;&lt;volume&gt;69&lt;/volume&gt;&lt;number&gt;7&lt;/number&gt;&lt;dates&gt;&lt;year&gt;1998&lt;/year&gt;&lt;/dates&gt;&lt;urls&gt;&lt;/urls&gt;&lt;/record&gt;&lt;/Cite&gt;&lt;/EndNote&gt;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0A5F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DAE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4ABF" w14:textId="7FF350A9" w:rsidR="00E15755" w:rsidRPr="005E44D9" w:rsidRDefault="00AD19E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&lt;EndNote&gt;&lt;Cite&gt;&lt;Author&gt;Tan&lt;/Author&gt;&lt;Year&gt;1999&lt;/Year&gt;&lt;RecNum&gt;79&lt;/RecNum&gt;&lt;DisplayText&gt;[17]&lt;/DisplayText&gt;&lt;record&gt;&lt;rec-number&gt;79&lt;/rec-number&gt;&lt;foreign-keys&gt;&lt;key app="EN" db-id="2fe2ztaw8d0rs7ezrs6pes2dre2tzwe2wxr9" timestamp="1680551686"&gt;79&lt;/key&gt;&lt;/foreign-keys&gt;&lt;ref-type name="Journal Article"&gt;17&lt;/ref-type&gt;&lt;contributors&gt;&lt;authors&gt;&lt;author&gt;Tan, Y.&lt;/author&gt;&lt;author&gt;Li, W. H.&lt;/author&gt;&lt;/authors&gt;&lt;/contributors&gt;&lt;titles&gt;&lt;title&gt;Trichromatic vision in prosimians.&lt;/title&gt;&lt;secondary-title&gt;Nature&lt;/secondary-title&gt;&lt;/titles&gt;&lt;periodical&gt;&lt;full-title&gt;Nature&lt;/full-title&gt;&lt;/periodical&gt;&lt;pages&gt;36&lt;/pages&gt;&lt;volume&gt;402&lt;/volume&gt;&lt;keywords&gt;&lt;keyword&gt;Animals&lt;/keyword&gt;&lt;keyword&gt;Color Perception&lt;/keyword&gt;&lt;keyword&gt;Color Perception: genetics&lt;/keyword&gt;&lt;keyword&gt;Color Perception: physiology&lt;/keyword&gt;&lt;keyword&gt;Female&lt;/keyword&gt;&lt;keyword&gt;Polymorphism, Genetic&lt;/keyword&gt;&lt;keyword&gt;Rod Opsins&lt;/keyword&gt;&lt;keyword&gt;Rod Opsins: genetics&lt;/keyword&gt;&lt;keyword&gt;Rod Opsins: physiology&lt;/keyword&gt;&lt;keyword&gt;Species Specificity&lt;/keyword&gt;&lt;keyword&gt;Strepsirhini&lt;/keyword&gt;&lt;keyword&gt;Strepsirhini: physiology&lt;/keyword&gt;&lt;keyword&gt;X Chromosome&lt;/keyword&gt;&lt;/keywords&gt;&lt;dates&gt;&lt;year&gt;1999&lt;/year&gt;&lt;/dates&gt;&lt;accession-num&gt;10573416&lt;/accession-num&gt;&lt;urls&gt;&lt;/urls&gt;&lt;electronic-resource-num&gt;10.1038/46947&lt;/electronic-resource-num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727D6E07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972C7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Galago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moholi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250B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EE70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203.00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178E" w14:textId="6B4E3D1F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666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194B" w14:textId="1C1D0971" w:rsidR="00E15755" w:rsidRPr="005E44D9" w:rsidRDefault="006257DF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&lt;EndNote&gt;&lt;Cite&gt;&lt;Author&gt;Scheun&lt;/Author&gt;&lt;Year&gt;2014&lt;/Year&gt;&lt;RecNum&gt;273&lt;/RecNum&gt;&lt;DisplayText&gt;[18]&lt;/DisplayText&gt;&lt;record&gt;&lt;rec-number&gt;273&lt;/rec-number&gt;&lt;foreign-keys&gt;&lt;key app="EN" db-id="2fe2ztaw8d0rs7ezrs6pes2dre2tzwe2wxr9" timestamp="1706634372"&gt;273&lt;/key&gt;&lt;/foreign-keys&gt;&lt;ref-type name="Journal Article"&gt;17&lt;/ref-type&gt;&lt;contributors&gt;&lt;authors&gt;&lt;author&gt;Scheun, J.&lt;/author&gt;&lt;author&gt;Bennett, N. C.&lt;/author&gt;&lt;author&gt;Ganswindt, A.&lt;/author&gt;&lt;author&gt;Nowack, J.&lt;/author&gt;&lt;/authors&gt;&lt;/contributors&gt;&lt;titles&gt;&lt;title&gt;&lt;style face="normal" font="default" size="100%"&gt;Spicing up the menu: evidence of fruit feeding in &lt;/style&gt;&lt;style face="italic" font="default" size="100%"&gt;Galago moholi&lt;/style&gt;&lt;/title&gt;&lt;secondary-title&gt;Primates&lt;/secondary-title&gt;&lt;/titles&gt;&lt;periodical&gt;&lt;full-title&gt;Primates&lt;/full-title&gt;&lt;/periodical&gt;&lt;pages&gt;359-363&lt;/pages&gt;&lt;volume&gt;55&lt;/volume&gt;&lt;dates&gt;&lt;year&gt;2014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1B9A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B61E" w14:textId="6FA595C6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6833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B6B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117A" w14:textId="7C6676E5" w:rsidR="00E15755" w:rsidRPr="005E44D9" w:rsidRDefault="00F25CC2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0F79B1EC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2F45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Hapalemur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griseus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43F8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2CB3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1094.00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C44A" w14:textId="02201B25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EFD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6D29" w14:textId="0DF1045F" w:rsidR="00E15755" w:rsidRPr="005E44D9" w:rsidRDefault="006257DF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&lt;EndNote&gt;&lt;Cite&gt;&lt;Author&gt;Grassi&lt;/Author&gt;&lt;Year&gt;2006&lt;/Year&gt;&lt;RecNum&gt;151&lt;/RecNum&gt;&lt;DisplayText&gt;[20]&lt;/DisplayText&gt;&lt;record&gt;&lt;rec-number&gt;151&lt;/rec-number&gt;&lt;foreign-keys&gt;&lt;key app="EN" db-id="2fe2ztaw8d0rs7ezrs6pes2dre2tzwe2wxr9" timestamp="1696018365"&gt;151&lt;/key&gt;&lt;/foreign-keys&gt;&lt;ref-type name="Journal Article"&gt;17&lt;/ref-type&gt;&lt;contributors&gt;&lt;authors&gt;&lt;author&gt;Grassi, C.&lt;/author&gt;&lt;/authors&gt;&lt;/contributors&gt;&lt;titles&gt;&lt;title&gt;&lt;style face="normal" font="default" size="100%"&gt;Variability in habitat, diet, and social structure of &lt;/style&gt;&lt;style face="italic" font="default" size="100%"&gt;Hapalemur griseus&lt;/style&gt;&lt;style face="normal" font="default" size="100%"&gt; in Ranomafana National Park, Madagascar&lt;/style&gt;&lt;/title&gt;&lt;secondary-title&gt;Am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anthropology&lt;/abbr-1&gt;&lt;/periodical&gt;&lt;pages&gt;50-63&lt;/pages&gt;&lt;volume&gt;131&lt;/volume&gt;&lt;number&gt;1&lt;/number&gt;&lt;dates&gt;&lt;year&gt;2006&lt;/year&gt;&lt;/dates&gt;&lt;urls&gt;&lt;/urls&gt;&lt;/record&gt;&lt;/Cite&gt;&lt;/EndNote&gt;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A227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66FF" w14:textId="796248E9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&lt;EndNote&gt;&lt;Cite&gt;&lt;Author&gt;Overdorf&lt;/Author&gt;&lt;Year&gt;1997&lt;/Year&gt;&lt;RecNum&gt;171&lt;/RecNum&gt;&lt;DisplayText&gt;[21]&lt;/DisplayText&gt;&lt;record&gt;&lt;rec-number&gt;171&lt;/rec-number&gt;&lt;foreign-keys&gt;&lt;key app="EN" db-id="2fe2ztaw8d0rs7ezrs6pes2dre2tzwe2wxr9" timestamp="1696610683"&gt;171&lt;/key&gt;&lt;/foreign-keys&gt;&lt;ref-type name="Journal Article"&gt;17&lt;/ref-type&gt;&lt;contributors&gt;&lt;authors&gt;&lt;author&gt;Overdorf, D. J.&lt;/author&gt;&lt;author&gt;Strait, S. G.&lt;/author&gt;&lt;author&gt;Telo, A.&lt;/author&gt;&lt;/authors&gt;&lt;/contributors&gt;&lt;titles&gt;&lt;title&gt;&lt;style face="normal" font="default" size="100%"&gt;Seasonal variation in activity and diet in a small-bodied folivorous primates, &lt;/style&gt;&lt;style face="italic" font="default" size="100%"&gt;Hapalemur griseus&lt;/style&gt;&lt;style face="normal" font="default" size="100%"&gt;, in Southeastern Madagascar&lt;/style&gt;&lt;/title&gt;&lt;secondary-title&gt;American Journal of Primatology&lt;/secondary-title&gt;&lt;/titles&gt;&lt;periodical&gt;&lt;full-title&gt;Am J Primatol&lt;/full-title&gt;&lt;abbr-1&gt;American journal of primatology&lt;/abbr-1&gt;&lt;/periodical&gt;&lt;pages&gt;211-223&lt;/pages&gt;&lt;volume&gt;43&lt;/volume&gt;&lt;dates&gt;&lt;year&gt;1997&lt;/year&gt;&lt;/dates&gt;&lt;urls&gt;&lt;/urls&gt;&lt;/record&gt;&lt;/Cite&gt;&lt;/EndNote&gt;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FA48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9E7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C38D" w14:textId="4D733326" w:rsidR="00E15755" w:rsidRPr="005E44D9" w:rsidRDefault="00A25C41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&lt;EndNote&gt;&lt;Cite&gt;&lt;Author&gt;Jacobs&lt;/Author&gt;&lt;Year&gt;2016&lt;/Year&gt;&lt;RecNum&gt;158&lt;/RecNum&gt;&lt;DisplayText&gt;[22]&lt;/DisplayText&gt;&lt;record&gt;&lt;rec-number&gt;158&lt;/rec-number&gt;&lt;foreign-keys&gt;&lt;key app="EN" db-id="2fe2ztaw8d0rs7ezrs6pes2dre2tzwe2wxr9" timestamp="1696355302"&gt;158&lt;/key&gt;&lt;/foreign-keys&gt;&lt;ref-type name="Journal Article"&gt;17&lt;/ref-type&gt;&lt;contributors&gt;&lt;authors&gt;&lt;author&gt;Jacobs, R. L.&lt;/author&gt;&lt;author&gt;Bradley, B. J.&lt;/author&gt;&lt;/authors&gt;&lt;/contributors&gt;&lt;titles&gt;&lt;title&gt;Considering the influence of nonadaptive evolution on primate color vision&lt;/title&gt;&lt;secondary-title&gt;PLoS One&lt;/secondary-title&gt;&lt;/titles&gt;&lt;periodical&gt;&lt;full-title&gt;PLoS One&lt;/full-title&gt;&lt;abbr-1&gt;PloS one&lt;/abbr-1&gt;&lt;/periodical&gt;&lt;pages&gt;e0149664&lt;/pages&gt;&lt;volume&gt;11&lt;/volume&gt;&lt;number&gt;3&lt;/number&gt;&lt;dates&gt;&lt;year&gt;2016&lt;/year&gt;&lt;/dates&gt;&lt;urls&gt;&lt;/urls&gt;&lt;/record&gt;&lt;/Cite&gt;&lt;/EndNote&gt;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68651719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B58F7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Lemur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catta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858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8313.00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6EED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2908.00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5475" w14:textId="3969AB22" w:rsidR="00E15755" w:rsidRPr="005E44D9" w:rsidRDefault="008A3260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0EF5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899F" w14:textId="286D00A3" w:rsidR="00E15755" w:rsidRPr="005E44D9" w:rsidRDefault="006257DF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PEVuZE5vdGU+PENpdGU+PEF1dGhvcj5TYXV0aGVyPC9BdXRob3I+PFllYXI+MTk5MTwvWWVhcj48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</w:fldData>
              </w:fldChar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PEVuZE5vdGU+PENpdGU+PEF1dGhvcj5TYXV0aGVyPC9BdXRob3I+PFllYXI+MTk5MTwvWWVhcj48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</w:fldData>
              </w:fldChar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[23-26]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7095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B31D" w14:textId="06C7A821" w:rsidR="00E15755" w:rsidRPr="005E44D9" w:rsidRDefault="00874453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&lt;EndNote&gt;&lt;Cite&gt;&lt;Author&gt;Donati&lt;/Author&gt;&lt;Year&gt;2013&lt;/Year&gt;&lt;RecNum&gt;110&lt;/RecNum&gt;&lt;DisplayText&gt;[27]&lt;/DisplayText&gt;&lt;record&gt;&lt;rec-number&gt;110&lt;/rec-number&gt;&lt;foreign-keys&gt;&lt;key app="EN" db-id="2fe2ztaw8d0rs7ezrs6pes2dre2tzwe2wxr9" timestamp="1693935393"&gt;110&lt;/key&gt;&lt;/foreign-keys&gt;&lt;ref-type name="Journal Article"&gt;17&lt;/ref-type&gt;&lt;contributors&gt;&lt;authors&gt;&lt;author&gt;Donati, G.&lt;/author&gt;&lt;author&gt;Santini, L.&lt;/author&gt;&lt;author&gt;Razafindramanana, J.&lt;/author&gt;&lt;author&gt;Boitani, L.&lt;/author&gt;&lt;author&gt;Borgognini-Tarli, S.&lt;/author&gt;&lt;/authors&gt;&lt;/contributors&gt;&lt;titles&gt;&lt;title&gt;&lt;style face="normal" font="default" size="100%"&gt;(Un-)expected nocturnal activity in “diurnal” &lt;/style&gt;&lt;style face="italic" font="default" size="100%"&gt;Lemur catta&lt;/style&gt;&lt;style face="normal" font="default" size="100%"&gt; supports cathemerality as one of the key adaptations of the lemurid radiation&lt;/style&gt;&lt;/title&gt;&lt;secondary-title&gt;Am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anthropology&lt;/abbr-1&gt;&lt;/periodical&gt;&lt;pages&gt;99-106&lt;/pages&gt;&lt;volume&gt;150&lt;/volume&gt;&lt;dates&gt;&lt;year&gt;2013&lt;/year&gt;&lt;/dates&gt;&lt;urls&gt;&lt;/urls&gt;&lt;/record&gt;&lt;/Cite&gt;&lt;/EndNote&gt;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0EBE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5322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1D76" w14:textId="13A0393E" w:rsidR="00E15755" w:rsidRPr="005E44D9" w:rsidRDefault="00A25C41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&lt;EndNote&gt;&lt;Cite&gt;&lt;Author&gt;Jacobs&lt;/Author&gt;&lt;Year&gt;2003&lt;/Year&gt;&lt;RecNum&gt;301&lt;/RecNum&gt;&lt;DisplayText&gt;[28]&lt;/DisplayText&gt;&lt;record&gt;&lt;rec-number&gt;301&lt;/rec-number&gt;&lt;foreign-keys&gt;&lt;key app="EN" db-id="2fe2ztaw8d0rs7ezrs6pes2dre2tzwe2wxr9" timestamp="1709664769"&gt;301&lt;/key&gt;&lt;/foreign-keys&gt;&lt;ref-type name="Journal Article"&gt;17&lt;/ref-type&gt;&lt;contributors&gt;&lt;authors&gt;&lt;author&gt;Jacobs, G. H.&lt;/author&gt;&lt;author&gt;Deegan, J. F., 2nd&lt;/author&gt;&lt;/authors&gt;&lt;/contributors&gt;&lt;titles&gt;&lt;title&gt;&lt;style face="normal" font="default" size="100%"&gt;Diurnality and cone photopigment polymorphism in strepsirrhines: examination of linkage in &lt;/style&gt;&lt;style face="italic" font="default" size="100%"&gt;Lemur catta&lt;/style&gt;&lt;/title&gt;&lt;secondary-title&gt;Am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anthropology&lt;/abbr-1&gt;&lt;/periodical&gt;&lt;pages&gt;66-72&lt;/pages&gt;&lt;volume&gt;122&lt;/volume&gt;&lt;number&gt;1&lt;/number&gt;&lt;dates&gt;&lt;year&gt;2003&lt;/year&gt;&lt;/dates&gt;&lt;urls&gt;&lt;/urls&gt;&lt;/record&gt;&lt;/Cite&gt;&lt;/EndNote&gt;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3B84D052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4151E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Loris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tardigradus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D1E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8ABC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2908" w14:textId="72B83B28" w:rsidR="00E15755" w:rsidRPr="005E44D9" w:rsidRDefault="008A3260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&lt;EndNote&gt;&lt;Cite&gt;&lt;Author&gt;Martinez&lt;/Author&gt;&lt;Year&gt;2020&lt;/Year&gt;&lt;RecNum&gt;115&lt;/RecNum&gt;&lt;DisplayText&gt;[12, 29]&lt;/DisplayText&gt;&lt;record&gt;&lt;rec-number&gt;115&lt;/rec-number&gt;&lt;foreign-keys&gt;&lt;key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[12, 29]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16D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DE32" w14:textId="6BA94F82" w:rsidR="00E15755" w:rsidRPr="005E44D9" w:rsidRDefault="006257DF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&lt;EndNote&gt;&lt;Cite&gt;&lt;Author&gt;Nekaris&lt;/Author&gt;&lt;Year&gt;2005&lt;/Year&gt;&lt;RecNum&gt;282&lt;/RecNum&gt;&lt;DisplayText&gt;[30]&lt;/DisplayText&gt;&lt;record&gt;&lt;rec-number&gt;282&lt;/rec-number&gt;&lt;foreign-keys&gt;&lt;key app="EN" db-id="2fe2ztaw8d0rs7ezrs6pes2dre2tzwe2wxr9" timestamp="1706640239"&gt;282&lt;/key&gt;&lt;/foreign-keys&gt;&lt;ref-type name="Journal Article"&gt;17&lt;/ref-type&gt;&lt;contributors&gt;&lt;authors&gt;&lt;author&gt;Nekaris, K. A. I.&lt;/author&gt;&lt;author&gt;Liyanage, W. K. D. D.&lt;/author&gt;&lt;author&gt;Gamage, S. N.&lt;/author&gt;&lt;/authors&gt;&lt;/contributors&gt;&lt;titles&gt;&lt;title&gt;&lt;style face="normal" font="default" size="100%"&gt;Influence of forest structure and composition on population density in &lt;/style&gt;&lt;style face="italic" font="default" size="100%"&gt;Loris tardigradus tardigradus&lt;/style&gt;&lt;style face="normal" font="default" size="100%"&gt; in Masmullah proposed forest reserve, Sri Lanka&lt;/style&gt;&lt;/title&gt;&lt;secondary-title&gt;Mammalia&lt;/secondary-title&gt;&lt;/titles&gt;&lt;periodical&gt;&lt;full-title&gt;Mammalia&lt;/full-title&gt;&lt;/periodical&gt;&lt;pages&gt;201-210&lt;/pages&gt;&lt;volume&gt;69&lt;/volume&gt;&lt;number&gt;2&lt;/number&gt;&lt;dates&gt;&lt;year&gt;2005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DE7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147C" w14:textId="66F8C19E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94B1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1442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E62A" w14:textId="63311295" w:rsidR="00E15755" w:rsidRPr="005E44D9" w:rsidRDefault="0000503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700CE197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8A550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Microcebus murinus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F1DD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723D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8EE2" w14:textId="56835C2E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76B4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A1F2" w14:textId="4F9CE9A8" w:rsidR="00E15755" w:rsidRPr="005E44D9" w:rsidRDefault="006257DF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&lt;EndNote&gt;&lt;Cite&gt;&lt;Author&gt;Thorén&lt;/Author&gt;&lt;Year&gt;2011&lt;/Year&gt;&lt;RecNum&gt;274&lt;/RecNum&gt;&lt;DisplayText&gt;[31]&lt;/DisplayText&gt;&lt;record&gt;&lt;rec-number&gt;274&lt;/rec-number&gt;&lt;foreign-keys&gt;&lt;key app="EN" db-id="2fe2ztaw8d0rs7ezrs6pes2dre2tzwe2wxr9" timestamp="1706634614"&gt;274&lt;/key&gt;&lt;/foreign-keys&gt;&lt;ref-type name="Journal Article"&gt;17&lt;/ref-type&gt;&lt;contributors&gt;&lt;authors&gt;&lt;author&gt;Thorén, S.&lt;/author&gt;&lt;author&gt;Quietzsch, F.&lt;/author&gt;&lt;author&gt;Schwochow, D.&lt;/author&gt;&lt;author&gt;Sehen, L.&lt;/author&gt;&lt;author&gt;Meusel, C.&lt;/author&gt;&lt;author&gt;Meares, K.&lt;/author&gt;&lt;author&gt;Radespiel, U.&lt;/author&gt;&lt;/authors&gt;&lt;/contributors&gt;&lt;titles&gt;&lt;title&gt;&lt;style face="normal" font="default" size="100%"&gt;Seasonal changes  in feeding ecology and activity patterns of two sympatric mouse lemur species, the gray mouse lemur (&lt;/style&gt;&lt;style face="italic" font="default" size="100%"&gt;Microcebus murinus&lt;/style&gt;&lt;style face="normal" font="default" size="100%"&gt;)  and the golden-brown mouse lemur (&lt;/style&gt;&lt;style face="italic" font="default" size="100%"&gt;M. ravelobensis&lt;/style&gt;&lt;style face="normal" font="default" size="100%"&gt;)  in northwestern Madagascar&lt;/style&gt;&lt;/title&gt;&lt;secondary-title&gt;Int J Primatol&lt;/secondary-title&gt;&lt;/titles&gt;&lt;periodical&gt;&lt;full-title&gt;Int J Primatol&lt;/full-title&gt;&lt;/periodical&gt;&lt;pages&gt;566-586&lt;/pages&gt;&lt;volume&gt;32&lt;/volume&gt;&lt;dates&gt;&lt;year&gt;2011&lt;/year&gt;&lt;/dates&gt;&lt;urls&gt;&lt;/urls&gt;&lt;/record&gt;&lt;/Cite&gt;&lt;/EndNote&gt;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907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E180" w14:textId="2C11AA40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E07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FD8A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5579" w14:textId="20A02F30" w:rsidR="00E15755" w:rsidRPr="005E44D9" w:rsidRDefault="00AC6EA8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2F0ADB1D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74781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Microcebus rufus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FE33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493.17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B84D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0A4" w14:textId="54C052A7" w:rsidR="00E15755" w:rsidRPr="005E44D9" w:rsidRDefault="0072781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&lt;EndNote&gt;&lt;Cite&gt;&lt;Author&gt;Zohdy&lt;/Author&gt;&lt;Year&gt;2012&lt;/Year&gt;&lt;RecNum&gt;161&lt;/RecNum&gt;&lt;DisplayText&gt;[32]&lt;/DisplayText&gt;&lt;record&gt;&lt;rec-number&gt;161&lt;/rec-number&gt;&lt;foreign-keys&gt;&lt;key app="EN" db-id="2fe2ztaw8d0rs7ezrs6pes2dre2tzwe2wxr9" timestamp="1696358283"&gt;161&lt;/key&gt;&lt;/foreign-keys&gt;&lt;ref-type name="Journal Article"&gt;17&lt;/ref-type&gt;&lt;contributors&gt;&lt;authors&gt;&lt;author&gt;Zohdy, S.&lt;/author&gt;&lt;author&gt;Kemp, A. D.&lt;/author&gt;&lt;author&gt;Durden, L. A.&lt;/author&gt;&lt;author&gt;Wright, P. C.&lt;/author&gt;&lt;author&gt;Jernvall, J.&lt;/author&gt;&lt;/authors&gt;&lt;/contributors&gt;&lt;titles&gt;&lt;title&gt;&lt;style face="normal" font="default" size="100%"&gt;Mapping the social network: tracking lice in a wild primate (&lt;/style&gt;&lt;style face="italic" font="default" size="100%"&gt;Microcebus rufus&lt;/style&gt;&lt;style face="normal" font="default" size="100%"&gt;) population to infer social contacts and vector potential&lt;/style&gt;&lt;/title&gt;&lt;secondary-title&gt;BMC Ecology&lt;/secondary-title&gt;&lt;/titles&gt;&lt;periodical&gt;&lt;full-title&gt;BMC Ecology&lt;/full-title&gt;&lt;/periodical&gt;&lt;pages&gt;1 - 11&lt;/pages&gt;&lt;volume&gt;12&lt;/volume&gt;&lt;number&gt;4&lt;/number&gt;&lt;dates&gt;&lt;year&gt;2012&lt;/year&gt;&lt;/dates&gt;&lt;urls&gt;&lt;/urls&gt;&lt;/record&gt;&lt;/Cite&gt;&lt;/EndNote&gt;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85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F0BD" w14:textId="05895F5D" w:rsidR="00E15755" w:rsidRPr="005E44D9" w:rsidRDefault="00321AA7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&lt;EndNote&gt;&lt;Cite&gt;&lt;Author&gt;Atsalis&lt;/Author&gt;&lt;Year&gt;1999&lt;/Year&gt;&lt;RecNum&gt;275&lt;/RecNum&gt;&lt;DisplayText&gt;[33]&lt;/DisplayText&gt;&lt;record&gt;&lt;rec-number&gt;275&lt;/rec-number&gt;&lt;foreign-keys&gt;&lt;key app="EN" db-id="2fe2ztaw8d0rs7ezrs6pes2dre2tzwe2wxr9" timestamp="1706634825"&gt;275&lt;/key&gt;&lt;/foreign-keys&gt;&lt;ref-type name="Journal Article"&gt;17&lt;/ref-type&gt;&lt;contributors&gt;&lt;authors&gt;&lt;author&gt;Atsalis, S.&lt;/author&gt;&lt;/authors&gt;&lt;/contributors&gt;&lt;titles&gt;&lt;title&gt;&lt;style face="normal" font="default" size="100%"&gt;Diet of the brown mouse lemur (&lt;/style&gt;&lt;style face="italic" font="default" size="100%"&gt;Microcebus rufus&lt;/style&gt;&lt;style face="normal" font="default" size="100%"&gt;) in Ranomafana National Park, Madagascar&lt;/style&gt;&lt;/title&gt;&lt;secondary-title&gt;Int J Primatol&lt;/secondary-title&gt;&lt;/titles&gt;&lt;periodical&gt;&lt;full-title&gt;Int J Primatol&lt;/full-title&gt;&lt;/periodical&gt;&lt;pages&gt;193-229&lt;/pages&gt;&lt;volume&gt;20&lt;/volume&gt;&lt;number&gt;2&lt;/number&gt;&lt;dates&gt;&lt;year&gt;1999&lt;/year&gt;&lt;/dates&gt;&lt;urls&gt;&lt;/urls&gt;&lt;/record&gt;&lt;/Cite&gt;&lt;/EndNote&gt;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[33]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CB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6E2F" w14:textId="1650D04F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E422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4C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1126" w14:textId="1BC626C1" w:rsidR="00E15755" w:rsidRPr="005E44D9" w:rsidRDefault="00AC6EA8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2712473B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4A81F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Mirza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coquereli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9D21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3282.00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DC18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309.00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6E25" w14:textId="487932A3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4ACC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749" w14:textId="12802312" w:rsidR="00E15755" w:rsidRPr="005E44D9" w:rsidRDefault="00321AA7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&lt;EndNote&gt;&lt;Cite&gt;&lt;Author&gt;Hladik&lt;/Author&gt;&lt;Year&gt;1980&lt;/Year&gt;&lt;RecNum&gt;250&lt;/RecNum&gt;&lt;DisplayText&gt;[34, 35]&lt;/DisplayText&gt;&lt;record&gt;&lt;rec-number&gt;250&lt;/rec-number&gt;&lt;foreign-keys&gt;&lt;key app="EN" db-id="2fe2ztaw8d0rs7ezrs6pes2dre2tzwe2wxr9" timestamp="1706558536"&gt;250&lt;/key&gt;&lt;/foreign-keys&gt;&lt;ref-type name="Book Section"&gt;5&lt;/ref-type&gt;&lt;contributors&gt;&lt;authors&gt;&lt;author&gt;Hladik, C. M.&lt;/author&gt;&lt;author&gt;Charles-Dominique, P.&lt;/author&gt;&lt;author&gt;Petter, J. J.&lt;/author&gt;&lt;/authors&gt;&lt;secondary-authors&gt;&lt;author&gt;Charles-Dominique, P.&lt;/author&gt;&lt;author&gt;Cooper, H. M.&lt;/author&gt;&lt;author&gt;Hladik, A.&lt;/author&gt;&lt;author&gt;Hladik, C. M.&lt;/author&gt;&lt;author&gt;Pages, E.&lt;/author&gt;&lt;author&gt;Pariente, G. F.&lt;/author&gt;&lt;author&gt;Petter-Rousseaux, A.&lt;/author&gt;&lt;author&gt;Schilling, A.&lt;/author&gt;&lt;/secondary-authors&gt;&lt;/contributors&gt;&lt;titles&gt;&lt;title&gt;Feeding strategies of five nocturnal prosimians in the dry forest of the west coast of Madagascar&lt;/title&gt;&lt;secondary-title&gt;Nocturnal Malagasy Primates&lt;/secondary-title&gt;&lt;/titles&gt;&lt;pages&gt;41-73&lt;/pages&gt;&lt;dates&gt;&lt;year&gt;1980&lt;/year&gt;&lt;/dates&gt;&lt;pub-location&gt;New York&lt;/pub-location&gt;&lt;publisher&gt;Academic Press&lt;/publisher&gt;&lt;urls&gt;&lt;/urls&gt;&lt;/record&gt;&lt;/Cite&gt;&lt;Cite&gt;&lt;Author&gt;Pages&lt;/Author&gt;&lt;Year&gt;1980&lt;/Year&gt;&lt;RecNum&gt;251&lt;/RecNum&gt;&lt;record&gt;&lt;rec-number&gt;251&lt;/rec-number&gt;&lt;foreign-keys&gt;&lt;key app="EN" db-id="2fe2ztaw8d0rs7ezrs6pes2dre2tzwe2wxr9" timestamp="1706558698"&gt;251&lt;/key&gt;&lt;/foreign-keys&gt;&lt;ref-type name="Book Section"&gt;5&lt;/ref-type&gt;&lt;contributors&gt;&lt;authors&gt;&lt;author&gt;Pages, E.&lt;/author&gt;&lt;/authors&gt;&lt;secondary-authors&gt;&lt;author&gt;Charles-Dominique, P.&lt;/author&gt;&lt;author&gt;Cooper, H. M.&lt;/author&gt;&lt;author&gt;Hladik, A.&lt;/author&gt;&lt;author&gt;Hladik, C. M.&lt;/author&gt;&lt;author&gt;Pages, E.&lt;/author&gt;&lt;author&gt;Pariente, G. F.&lt;/author&gt;&lt;author&gt;Petter-Rousseaux, A.&lt;/author&gt;&lt;author&gt;Schilling, A.&lt;/author&gt;&lt;/secondary-authors&gt;&lt;/contributors&gt;&lt;titles&gt;&lt;title&gt;Ethoecology of Microcebus coquereli during the dry season&lt;/title&gt;&lt;secondary-title&gt;Nocturnal Malagasy Primates&lt;/secondary-title&gt;&lt;/titles&gt;&lt;pages&gt;97-116&lt;/pages&gt;&lt;dates&gt;&lt;year&gt;1980&lt;/year&gt;&lt;/dates&gt;&lt;pub-location&gt;New York&lt;/pub-location&gt;&lt;publisher&gt;Academic Press&lt;/publisher&gt;&lt;urls&gt;&lt;/urls&gt;&lt;/record&gt;&lt;/Cite&gt;&lt;/EndNote&gt;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[34, 35]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607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5767" w14:textId="37AF08B9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B74D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D73F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504B" w14:textId="65DC4E2E" w:rsidR="00E15755" w:rsidRPr="005E44D9" w:rsidRDefault="00005036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&lt;EndNote&gt;&lt;Cite&gt;&lt;Author&gt;Veilleux&lt;/Author&gt;&lt;Year&gt;2013&lt;/Year&gt;&lt;RecNum&gt;169&lt;/RecNum&gt;&lt;DisplayText&gt;[9, 36]&lt;/DisplayText&gt;&lt;record&gt;&lt;rec-number&gt;169&lt;/rec-number&gt;&lt;foreign-keys&gt;&lt;key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Cite&gt;&lt;Author&gt;Carvalho&lt;/Author&gt;&lt;Year&gt;2012&lt;/Year&gt;&lt;RecNum&gt;177&lt;/RecNum&gt;&lt;record&gt;&lt;rec-number&gt;177&lt;/rec-number&gt;&lt;foreign-keys&gt;&lt;key app="EN" db-id="2fe2ztaw8d0rs7ezrs6pes2dre2tzwe2wxr9" timestamp="1696615862"&gt;177&lt;/key&gt;&lt;/foreign-keys&gt;&lt;ref-type name="Journal Article"&gt;17&lt;/ref-type&gt;&lt;contributors&gt;&lt;authors&gt;&lt;author&gt;Carvalho, L. S.&lt;/author&gt;&lt;author&gt;Davies, W. L.&lt;/author&gt;&lt;author&gt;Robinson, P. R.&lt;/author&gt;&lt;author&gt;Hunt, D. M.&lt;/author&gt;&lt;/authors&gt;&lt;/contributors&gt;&lt;titles&gt;&lt;title&gt;Spectral tuning and evolution of primate short-wavelength sensitive visual pigments&lt;/title&gt;&lt;secondary-title&gt;Proceedings of the Royal Society B: Biological Sciences&lt;/secondary-title&gt;&lt;/titles&gt;&lt;periodical&gt;&lt;full-title&gt;Proceedings of the Royal Society B: Biological Sciences&lt;/full-title&gt;&lt;/periodical&gt;&lt;pages&gt;387-393&lt;/pages&gt;&lt;volume&gt;279&lt;/volume&gt;&lt;dates&gt;&lt;year&gt;2012&lt;/year&gt;&lt;/dates&gt;&lt;urls&gt;&lt;/urls&gt;&lt;/record&gt;&lt;/Cite&gt;&lt;/EndNote&gt;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[9, 36]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1021FCF6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37130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Nycticebus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coucang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EE3E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1434.00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9606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1243.00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11F5" w14:textId="6E72245E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E388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B83E" w14:textId="229890D1" w:rsidR="00E15755" w:rsidRPr="005E44D9" w:rsidRDefault="00321AA7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&lt;EndNote&gt;&lt;Cite&gt;&lt;Author&gt;Nekaris&lt;/Author&gt;&lt;Year&gt;2010&lt;/Year&gt;&lt;RecNum&gt;236&lt;/RecNum&gt;&lt;DisplayText&gt;[37]&lt;/DisplayText&gt;&lt;record&gt;&lt;rec-number&gt;236&lt;/rec-number&gt;&lt;foreign-keys&gt;&lt;key app="EN" db-id="2fe2ztaw8d0rs7ezrs6pes2dre2tzwe2wxr9" timestamp="1706303603"&gt;236&lt;/key&gt;&lt;/foreign-keys&gt;&lt;ref-type name="Book Section"&gt;5&lt;/ref-type&gt;&lt;contributors&gt;&lt;authors&gt;&lt;author&gt;Nekaris, K. A. I.&lt;/author&gt;&lt;author&gt;Starr, C. R.&lt;/author&gt;&lt;author&gt;Collins, R. L.&lt;/author&gt;&lt;author&gt;Wilson, A.&lt;/author&gt;&lt;/authors&gt;&lt;secondary-authors&gt;&lt;author&gt;Burrows, A. M.&lt;/author&gt;&lt;author&gt;Nash, L. T.&lt;/author&gt;&lt;/secondary-authors&gt;&lt;/contributors&gt;&lt;titles&gt;&lt;title&gt;&lt;style face="normal" font="default" size="100%"&gt;Comparative Ecology of Exudate Feeding by Lorises (&lt;/style&gt;&lt;style face="italic" font="default" size="100%"&gt;Nycticebus&lt;/style&gt;&lt;style face="normal" font="default" size="100%"&gt;, &lt;/style&gt;&lt;style face="italic" font="default" size="100%"&gt;Loris&lt;/style&gt;&lt;style face="normal" font="default" size="100%"&gt;) and Pottos (&lt;/style&gt;&lt;style face="italic" font="default" size="100%"&gt;Perodicticus&lt;/style&gt;&lt;style face="normal" font="default" size="100%"&gt;, &lt;/style&gt;&lt;style face="italic" font="default" size="100%"&gt;Arctocebus&lt;/style&gt;&lt;style face="normal" font="default" size="100%"&gt;)&lt;/style&gt;&lt;/title&gt;&lt;secondary-title&gt;The Evolution of Exudativory in Primates&lt;/secondary-title&gt;&lt;/titles&gt;&lt;pages&gt;155-168&lt;/pages&gt;&lt;dates&gt;&lt;year&gt;2010&lt;/year&gt;&lt;/dates&gt;&lt;pub-location&gt;New York, NY&lt;/pub-location&gt;&lt;publisher&gt;Springer New York&lt;/publisher&gt;&lt;isbn&gt;978-1-4419-6661-2&lt;/isbn&gt;&lt;label&gt;Nekaris2010&lt;/label&gt;&lt;urls&gt;&lt;related-urls&gt;&lt;url&gt;https://doi.org/10.1007/978-1-4419-6661-2_8&lt;/url&gt;&lt;/related-urls&gt;&lt;/urls&gt;&lt;electronic-resource-num&gt;10.1007/978-1-4419-6661-2_8&lt;/electronic-resource-num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E23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1A98" w14:textId="033517E6" w:rsidR="00E15755" w:rsidRPr="005E44D9" w:rsidRDefault="00323CBC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FF20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5A85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8FBB" w14:textId="77DA88FF" w:rsidR="00E15755" w:rsidRPr="005E44D9" w:rsidRDefault="00F4688E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323CBC" w:rsidRPr="005E44D9" w14:paraId="68B4F840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21EF2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Nycticebus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pygmaeus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D886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1931.00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3F69" w14:textId="77777777" w:rsidR="00E15755" w:rsidRPr="005E44D9" w:rsidRDefault="00E15755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880" w14:textId="3E0E56A0" w:rsidR="00E15755" w:rsidRPr="005E44D9" w:rsidRDefault="00AD19E2" w:rsidP="00E1575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C9AB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96CB" w14:textId="387D1DD0" w:rsidR="00E15755" w:rsidRPr="005E44D9" w:rsidRDefault="00321AA7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&lt;EndNote&gt;&lt;Cite&gt;&lt;Author&gt;Streicher&lt;/Author&gt;&lt;Year&gt;2009&lt;/Year&gt;&lt;RecNum&gt;276&lt;/RecNum&gt;&lt;DisplayText&gt;[38]&lt;/DisplayText&gt;&lt;record&gt;&lt;rec-number&gt;276&lt;/rec-number&gt;&lt;foreign-keys&gt;&lt;key app="EN" db-id="2fe2ztaw8d0rs7ezrs6pes2dre2tzwe2wxr9" timestamp="1706634983"&gt;276&lt;/key&gt;&lt;/foreign-keys&gt;&lt;ref-type name="Journal Article"&gt;17&lt;/ref-type&gt;&lt;contributors&gt;&lt;authors&gt;&lt;author&gt;Streicher, U.&lt;/author&gt;&lt;/authors&gt;&lt;/contributors&gt;&lt;titles&gt;&lt;title&gt;&lt;style face="normal" font="default" size="100%"&gt;Diet and feeding behaviour of pygmy lorises (&lt;/style&gt;&lt;style face="italic" font="default" size="100%"&gt;Nycticebus pygmaeus&lt;/style&gt;&lt;style face="normal" font="default" size="100%"&gt;) in Vietnam&lt;/style&gt;&lt;/title&gt;&lt;secondary-title&gt;Vietnamese Journal  of Primatology&lt;/secondary-title&gt;&lt;/titles&gt;&lt;periodical&gt;&lt;full-title&gt;Vietnamese Journal  of Primatology&lt;/full-title&gt;&lt;/periodical&gt;&lt;pages&gt;37-44&lt;/pages&gt;&lt;volume&gt;3&lt;/volume&gt;&lt;dates&gt;&lt;year&gt;2009&lt;/year&gt;&lt;/dates&gt;&lt;urls&gt;&lt;/urls&gt;&lt;/record&gt;&lt;/Cite&gt;&lt;/EndNote&gt;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8BFD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31F" w14:textId="53361633" w:rsidR="00E15755" w:rsidRPr="005E44D9" w:rsidRDefault="00874453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&lt;EndNote&gt;&lt;Cite&gt;&lt;Author&gt;Harcourt&lt;/Author&gt;&lt;Year&gt;1991&lt;/Year&gt;&lt;RecNum&gt;124&lt;/RecNum&gt;&lt;DisplayText&gt;[4]&lt;/DisplayText&gt;&lt;record&gt;&lt;rec-number&gt;124&lt;/rec-number&gt;&lt;foreign-keys&gt;&lt;key app="EN" db-id="2fe2ztaw8d0rs7ezrs6pes2dre2tzwe2wxr9" timestamp="1695054015"&gt;124&lt;/key&gt;&lt;/foreign-keys&gt;&lt;ref-type name="Journal Article"&gt;17&lt;/ref-type&gt;&lt;contributors&gt;&lt;authors&gt;&lt;author&gt;Harcourt, C.&lt;/author&gt;&lt;/authors&gt;&lt;/contributors&gt;&lt;titles&gt;&lt;title&gt;&lt;style face="normal" font="default" size="100%"&gt;Diet and behavior of a nocturnal lemur, &lt;/style&gt;&lt;style face="italic" font="default" size="100%"&gt;Avahi laniger&lt;/style&gt;&lt;style face="normal" font="default" size="100%"&gt;, in the wild. &lt;/style&gt;&lt;/title&gt;&lt;secondary-title&gt;Journal of the Zoological Society  of London&lt;/secondary-title&gt;&lt;/titles&gt;&lt;periodical&gt;&lt;full-title&gt;Journal of the Zoological Society  of London&lt;/full-title&gt;&lt;/periodical&gt;&lt;pages&gt;667-674&lt;/pages&gt;&lt;volume&gt;223&lt;/volume&gt;&lt;dates&gt;&lt;year&gt;1991&lt;/year&gt;&lt;/dates&gt;&lt;urls&gt;&lt;/urls&gt;&lt;/record&gt;&lt;/Cite&gt;&lt;/EndNote&gt;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FC47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0356" w14:textId="77777777" w:rsidR="00E15755" w:rsidRPr="005E44D9" w:rsidRDefault="00E15755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863" w14:textId="7D7E0A3B" w:rsidR="00E15755" w:rsidRPr="005E44D9" w:rsidRDefault="00F4688E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874453" w:rsidRPr="005E44D9" w14:paraId="07B3688F" w14:textId="77777777" w:rsidTr="00D2337D">
        <w:trPr>
          <w:trHeight w:val="6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4AABC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Otolemur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crassicaudatus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AEF6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1715.00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E3D8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1627.00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9798" w14:textId="7F61911F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7458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0A71" w14:textId="235EA428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&lt;EndNote&gt;&lt;Cite&gt;&lt;Author&gt;Long&lt;/Author&gt;&lt;Year&gt;2023&lt;/Year&gt;&lt;RecNum&gt;277&lt;/RecNum&gt;&lt;DisplayText&gt;[39]&lt;/DisplayText&gt;&lt;record&gt;&lt;rec-number&gt;277&lt;/rec-number&gt;&lt;foreign-keys&gt;&lt;key app="EN" db-id="2fe2ztaw8d0rs7ezrs6pes2dre2tzwe2wxr9" timestamp="1706636345"&gt;277&lt;/key&gt;&lt;/foreign-keys&gt;&lt;ref-type name="Journal Article"&gt;17&lt;/ref-type&gt;&lt;contributors&gt;&lt;authors&gt;&lt;author&gt;Long, C.&lt;/author&gt;&lt;author&gt;Scheun, J.&lt;/author&gt;&lt;author&gt;Sauther, M. L.&lt;/author&gt;&lt;author&gt;Cuozzo, F. P.&lt;/author&gt;&lt;author&gt;Millette, J.&lt;/author&gt;&lt;author&gt;Tordiffe, A. S. W.&lt;/author&gt;&lt;/authors&gt;&lt;/contributors&gt;&lt;titles&gt;&lt;title&gt;&lt;style face="normal" font="default" size="100%"&gt;Seasonal effects of the fecal microbial  composition of wild greater  thick-tailed galagos (&lt;/style&gt;&lt;style face="italic" font="default" size="100%"&gt;Otolemur crassicaudatus&lt;/style&gt;&lt;style face="normal" font="default" size="100%"&gt;)&lt;/style&gt;&lt;/title&gt;&lt;secondary-title&gt;Int J Primatol&lt;/secondary-title&gt;&lt;/titles&gt;&lt;periodical&gt;&lt;full-title&gt;Int J Primatol&lt;/full-title&gt;&lt;/periodical&gt;&lt;dates&gt;&lt;year&gt;2023&lt;/year&gt;&lt;/dates&gt;&lt;urls&gt;&lt;/urls&gt;&lt;/record&gt;&lt;/Cite&gt;&lt;/EndNote&gt;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[39]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CE9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1B02" w14:textId="5DB1776B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FF8EF" w14:textId="005DF6DC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E787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05CD" w14:textId="3BD1CE7A" w:rsidR="00874453" w:rsidRPr="005E44D9" w:rsidRDefault="00F4688E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874453" w:rsidRPr="005E44D9" w14:paraId="797A31F0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EFCAF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Otolemur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garnettii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8B09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2637.00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9A5C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1186.00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76D6" w14:textId="7C504BEA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184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45DF" w14:textId="7764EEF2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&lt;EndNote&gt;&lt;Cite&gt;&lt;Author&gt;Burrows&lt;/Author&gt;&lt;Year&gt;2005&lt;/Year&gt;&lt;RecNum&gt;278&lt;/RecNum&gt;&lt;DisplayText&gt;[40]&lt;/DisplayText&gt;&lt;record&gt;&lt;rec-number&gt;278&lt;/rec-number&gt;&lt;foreign-keys&gt;&lt;key app="EN" db-id="2fe2ztaw8d0rs7ezrs6pes2dre2tzwe2wxr9" timestamp="1706638429"&gt;278&lt;/key&gt;&lt;/foreign-keys&gt;&lt;ref-type name="Journal Article"&gt;17&lt;/ref-type&gt;&lt;contributors&gt;&lt;authors&gt;&lt;author&gt;Burrows, A. M.&lt;/author&gt;&lt;author&gt;Smith, T. D.&lt;/author&gt;&lt;/authors&gt;&lt;/contributors&gt;&lt;titles&gt;&lt;title&gt;&lt;style face="normal" font="default" size="100%"&gt;Three-dimensional analysis of mandibular morphology in &lt;/style&gt;&lt;style face="italic" font="default" size="100%"&gt;Otolemur&lt;/style&gt;&lt;/title&gt;&lt;secondary-title&gt;Am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anthropology&lt;/abbr-1&gt;&lt;/periodical&gt;&lt;pages&gt;219-230&lt;/pages&gt;&lt;volume&gt;127&lt;/volume&gt;&lt;number&gt;2&lt;/number&gt;&lt;dates&gt;&lt;year&gt;2005&lt;/year&gt;&lt;/dates&gt;&lt;urls&gt;&lt;/urls&gt;&lt;/record&gt;&lt;/Cite&gt;&lt;/EndNote&gt;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4B96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F97" w14:textId="7FB60C37" w:rsidR="00874453" w:rsidRPr="005E44D9" w:rsidRDefault="00660BA2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&lt;EndNote&gt;&lt;Cite&gt;&lt;Author&gt;Becker&lt;/Author&gt;&lt;Year&gt;2003&lt;/Year&gt;&lt;RecNum&gt;235&lt;/RecNum&gt;&lt;DisplayText&gt;[41]&lt;/DisplayText&gt;&lt;record&gt;&lt;rec-number&gt;235&lt;/rec-number&gt;&lt;foreign-keys&gt;&lt;key app="EN" db-id="2fe2ztaw8d0rs7ezrs6pes2dre2tzwe2wxr9" timestamp="1705422906"&gt;235&lt;/key&gt;&lt;/foreign-keys&gt;&lt;ref-type name="Journal Article"&gt;17&lt;/ref-type&gt;&lt;contributors&gt;&lt;authors&gt;&lt;author&gt;Becker, M. L.&lt;/author&gt;&lt;author&gt;Buder, E. H.&lt;/author&gt;&lt;author&gt;Ward, J. P.&lt;/author&gt;&lt;/authors&gt;&lt;/contributors&gt;&lt;titles&gt;&lt;title&gt;&lt;style face="normal" font="default" size="100%"&gt;Spectrographic descriptions of vocalizations in captive &lt;/style&gt;&lt;style face="italic" font="default" size="100%"&gt;Otolemur garnettii&lt;/style&gt;&lt;/title&gt;&lt;secondary-title&gt;Int J Primatol&lt;/secondary-title&gt;&lt;/titles&gt;&lt;periodical&gt;&lt;full-title&gt;Int J Primatol&lt;/full-title&gt;&lt;/periodical&gt;&lt;pages&gt;415-446&lt;/pages&gt;&lt;volume&gt;24&lt;/volume&gt;&lt;number&gt;2&lt;/number&gt;&lt;dates&gt;&lt;year&gt;2003&lt;/year&gt;&lt;/dates&gt;&lt;urls&gt;&lt;/urls&gt;&lt;/record&gt;&lt;/Cite&gt;&lt;/EndNote&gt;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3C04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4D15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F121" w14:textId="21B54049" w:rsidR="00874453" w:rsidRPr="005E44D9" w:rsidRDefault="00F4688E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874453" w:rsidRPr="005E44D9" w14:paraId="007CF422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AB1CE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Perodicticus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potto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2225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3004.00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DE60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924.00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E928" w14:textId="015E71DB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&lt;EndNote&gt;&lt;Cite&gt;&lt;Author&gt;Kappeler&lt;/Author&gt;&lt;Year&gt;1997&lt;/Year&gt;&lt;RecNum&gt;55&lt;/RecNum&gt;&lt;DisplayText&gt;[10]&lt;/DisplayText&gt;&lt;record&gt;&lt;rec-number&gt;55&lt;/rec-number&gt;&lt;foreign-keys&gt;&lt;key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8D08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C29" w14:textId="79353ED6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&lt;EndNote&gt;&lt;Cite&gt;&lt;Author&gt;Oates&lt;/Author&gt;&lt;Year&gt;1984&lt;/Year&gt;&lt;RecNum&gt;122&lt;/RecNum&gt;&lt;DisplayText&gt;[42]&lt;/DisplayText&gt;&lt;record&gt;&lt;rec-number&gt;122&lt;/rec-number&gt;&lt;foreign-keys&gt;&lt;key app="EN" db-id="2fe2ztaw8d0rs7ezrs6pes2dre2tzwe2wxr9" timestamp="1694806772"&gt;122&lt;/key&gt;&lt;/foreign-keys&gt;&lt;ref-type name="Journal Article"&gt;17&lt;/ref-type&gt;&lt;contributors&gt;&lt;authors&gt;&lt;author&gt;Oates, J. F.&lt;/author&gt;&lt;/authors&gt;&lt;/contributors&gt;&lt;titles&gt;&lt;title&gt;&lt;style face="normal" font="default" size="100%"&gt;The niche of the potto, &lt;/style&gt;&lt;style face="italic" font="default" size="100%"&gt;Perodicticus potto&lt;/style&gt;&lt;/title&gt;&lt;secondary-title&gt;International Journal of Primatology&lt;/secondary-title&gt;&lt;/titles&gt;&lt;periodical&gt;&lt;full-title&gt;International Journal of Primatology&lt;/full-title&gt;&lt;/periodical&gt;&lt;pages&gt;51-61&lt;/pages&gt;&lt;volume&gt;5&lt;/volume&gt;&lt;number&gt;1&lt;/number&gt;&lt;dates&gt;&lt;year&gt;1984&lt;/year&gt;&lt;/dates&gt;&lt;urls&gt;&lt;/urls&gt;&lt;/record&gt;&lt;/Cite&gt;&lt;/EndNote&gt;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929E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0D6" w14:textId="510C263A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B660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6967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56CF" w14:textId="009B107F" w:rsidR="00874453" w:rsidRPr="005E44D9" w:rsidRDefault="00F4688E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&lt;EndNote&gt;&lt;Cite&gt;&lt;Author&gt;Kawamura&lt;/Author&gt;&lt;Year&gt;2004&lt;/Year&gt;&lt;RecNum&gt;142&lt;/RecNum&gt;&lt;DisplayText&gt;[19]&lt;/DisplayText&gt;&lt;record&gt;&lt;rec-number&gt;142&lt;/rec-number&gt;&lt;foreign-keys&gt;&lt;key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874453" w:rsidRPr="005E44D9" w14:paraId="54BEE103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E60EA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Phaner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furcifer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36D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399.00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98C" w14:textId="77777777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7E9A" w14:textId="1531D054" w:rsidR="00874453" w:rsidRPr="005E44D9" w:rsidRDefault="00874453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&lt;EndNote&gt;&lt;Cite&gt;&lt;Author&gt;Schülke&lt;/Author&gt;&lt;Year&gt;2004&lt;/Year&gt;&lt;RecNum&gt;180&lt;/RecNum&gt;&lt;DisplayText&gt;[43]&lt;/DisplayText&gt;&lt;record&gt;&lt;rec-number&gt;180&lt;/rec-number&gt;&lt;foreign-keys&gt;&lt;key app="EN" db-id="2fe2ztaw8d0rs7ezrs6pes2dre2tzwe2wxr9" timestamp="1696621275"&gt;180&lt;/key&gt;&lt;/foreign-keys&gt;&lt;ref-type name="Journal Article"&gt;17&lt;/ref-type&gt;&lt;contributors&gt;&lt;authors&gt;&lt;author&gt;Schülke, O.&lt;/author&gt;&lt;author&gt;Kappeler, P. M.&lt;/author&gt;&lt;author&gt;Zischler, H.&lt;/author&gt;&lt;/authors&gt;&lt;/contributors&gt;&lt;titles&gt;&lt;title&gt;&lt;style face="normal" font="default" size="100%"&gt;Small testes size despite high extra-pair paternity in the pair-living nocturnal primate &lt;/style&gt;&lt;style face="italic" font="default" size="100%"&gt;Phaner furcifer&lt;/style&gt;&lt;/title&gt;&lt;secondary-title&gt;Behavioral Ecology and Sociobiology&lt;/secondary-title&gt;&lt;/titles&gt;&lt;periodical&gt;&lt;full-title&gt;Behavioral Ecology and Sociobiology&lt;/full-title&gt;&lt;/periodical&gt;&lt;pages&gt;293-301&lt;/pages&gt;&lt;volume&gt;55&lt;/volume&gt;&lt;dates&gt;&lt;year&gt;2004&lt;/year&gt;&lt;/dates&gt;&lt;urls&gt;&lt;/urls&gt;&lt;/record&gt;&lt;/Cite&gt;&lt;/EndNote&gt;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[43]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C5C4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D8A7" w14:textId="372F882B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&lt;EndNote&gt;&lt;Cite&gt;&lt;Author&gt;Schülke&lt;/Author&gt;&lt;Year&gt;2003&lt;/Year&gt;&lt;RecNum&gt;240&lt;/RecNum&gt;&lt;DisplayText&gt;[44]&lt;/DisplayText&gt;&lt;record&gt;&lt;rec-number&gt;240&lt;/rec-number&gt;&lt;foreign-keys&gt;&lt;key app="EN" db-id="2fe2ztaw8d0rs7ezrs6pes2dre2tzwe2wxr9" timestamp="1706556552"&gt;240&lt;/key&gt;&lt;/foreign-keys&gt;&lt;ref-type name="Journal Article"&gt;17&lt;/ref-type&gt;&lt;contributors&gt;&lt;authors&gt;&lt;author&gt;Schülke, O.&lt;/author&gt;&lt;/authors&gt;&lt;/contributors&gt;&lt;titles&gt;&lt;title&gt;&lt;style face="normal" font="default" size="100%"&gt;To  breed or not to breed- food competition and  other factors involved in female breeding decisions in the pair-living fork-marked lemur (&lt;/style&gt;&lt;style face="italic" font="default" size="100%"&gt;Phaner furcifer&lt;/style&gt;&lt;style face="normal" font="default" size="100%"&gt;)&lt;/style&gt;&lt;/title&gt;&lt;secondary-title&gt;Behavioral Ecology &amp;amp; Sociobiology&lt;/secondary-title&gt;&lt;/titles&gt;&lt;periodical&gt;&lt;full-title&gt;Behavioral Ecology &amp;amp; Sociobiology&lt;/full-title&gt;&lt;/periodical&gt;&lt;pages&gt;11-21&lt;/pages&gt;&lt;volume&gt;55&lt;/volume&gt;&lt;dates&gt;&lt;year&gt;2003&lt;/year&gt;&lt;/dates&gt;&lt;urls&gt;&lt;/urls&gt;&lt;/record&gt;&lt;/Cite&gt;&lt;/EndNote&gt;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099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6EE" w14:textId="0ED838D3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="00AC6EA8"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="00AC6EA8"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B122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5C1E" w14:textId="77777777" w:rsidR="00874453" w:rsidRPr="005E44D9" w:rsidRDefault="00874453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9AA1" w14:textId="61054577" w:rsidR="00874453" w:rsidRPr="005E44D9" w:rsidRDefault="00E5373A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35AD7F21" w14:textId="77777777" w:rsidTr="00D2337D">
        <w:trPr>
          <w:trHeight w:val="34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B17B7" w14:textId="4D134F7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Varecia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variegata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variegata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956" w14:textId="666CDAB7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2A9F" w14:textId="6627FE2D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028F" w14:textId="274EFA5D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F7E6" w14:textId="1A05F774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0520" w14:textId="180FFF4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&lt;EndNote&gt;&lt;Cite&gt;&lt;Author&gt;Britt&lt;/Author&gt;&lt;Year&gt;2000&lt;/Year&gt;&lt;RecNum&gt;238&lt;/RecNum&gt;&lt;DisplayText&gt;[45]&lt;/DisplayText&gt;&lt;record&gt;&lt;rec-number&gt;238&lt;/rec-number&gt;&lt;foreign-keys&gt;&lt;key app="EN" db-id="2fe2ztaw8d0rs7ezrs6pes2dre2tzwe2wxr9" timestamp="1706555947"&gt;238&lt;/key&gt;&lt;/foreign-keys&gt;&lt;ref-type name="Journal Article"&gt;17&lt;/ref-type&gt;&lt;contributors&gt;&lt;authors&gt;&lt;author&gt;Britt,  A.&lt;/author&gt;&lt;/authors&gt;&lt;/contributors&gt;&lt;titles&gt;&lt;title&gt;&lt;style face="normal" font="default" size="100%"&gt;Diet and feeding behaviour of the black-and-white ruffed lemur (&lt;/style&gt;&lt;style face="italic" font="default" size="100%"&gt;Varecia variegata variegata&lt;/style&gt;&lt;style face="normal" font="default" size="100%"&gt;)  in the Betampona Reserve, Eastern Madagascar&lt;/style&gt;&lt;/title&gt;&lt;secondary-title&gt;Folia Primatologica&lt;/secondary-title&gt;&lt;/titles&gt;&lt;periodical&gt;&lt;full-title&gt;Folia Primatologica&lt;/full-title&gt;&lt;/periodical&gt;&lt;pages&gt;133-141&lt;/pages&gt;&lt;volume&gt;71&lt;/volume&gt;&lt;dates&gt;&lt;year&gt;2000&lt;/year&gt;&lt;/dates&gt;&lt;urls&gt;&lt;/urls&gt;&lt;/record&gt;&lt;/Cite&gt;&lt;/EndNote&gt;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[45]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7CE9" w14:textId="0C7AD4E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B9C8" w14:textId="03E4A25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&lt;EndNote&gt;&lt;Cite&gt;&lt;Author&gt;Baden&lt;/Author&gt;&lt;Year&gt;2019&lt;/Year&gt;&lt;RecNum&gt;112&lt;/RecNum&gt;&lt;DisplayText&gt;[46]&lt;/DisplayText&gt;&lt;record&gt;&lt;rec-number&gt;112&lt;/rec-number&gt;&lt;foreign-keys&gt;&lt;key app="EN" db-id="2fe2ztaw8d0rs7ezrs6pes2dre2tzwe2wxr9" timestamp="1693935665"&gt;112&lt;/key&gt;&lt;/foreign-keys&gt;&lt;ref-type name="Journal Article"&gt;17&lt;/ref-type&gt;&lt;contributors&gt;&lt;authors&gt;&lt;author&gt;Baden, A. L.&lt;/author&gt;&lt;/authors&gt;&lt;/contributors&gt;&lt;titles&gt;&lt;title&gt;&lt;style face="normal" font="default" size="100%"&gt;A description of nesting behaviors, including factors impacting nest site selection, in black-and-white ruffed lemurs (&lt;/style&gt;&lt;style face="italic" font="default" size="100%"&gt;Varecia variegata&lt;/style&gt;&lt;style face="normal" font="default" size="100%"&gt;)&lt;/style&gt;&lt;/title&gt;&lt;secondary-title&gt;Ecology and Evolution&lt;/secondary-title&gt;&lt;/titles&gt;&lt;periodical&gt;&lt;full-title&gt;Ecology and Evolution&lt;/full-title&gt;&lt;/periodical&gt;&lt;pages&gt;1010-1028&lt;/pages&gt;&lt;volume&gt;9&lt;/volume&gt;&lt;dates&gt;&lt;year&gt;2019&lt;/year&gt;&lt;/dates&gt;&lt;urls&gt;&lt;/urls&gt;&lt;/record&gt;&lt;/Cite&gt;&lt;/EndNote&gt;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FDE7" w14:textId="7134F9B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755D" w14:textId="5D2BA4AC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4095" w14:textId="73975383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&lt;EndNote&gt;&lt;Cite&gt;&lt;Author&gt;Jacobs&lt;/Author&gt;&lt;Year&gt;2016&lt;/Year&gt;&lt;RecNum&gt;158&lt;/RecNum&gt;&lt;DisplayText&gt;[22]&lt;/DisplayText&gt;&lt;record&gt;&lt;rec-number&gt;158&lt;/rec-number&gt;&lt;foreign-keys&gt;&lt;key app="EN" db-id="2fe2ztaw8d0rs7ezrs6pes2dre2tzwe2wxr9" timestamp="1696355302"&gt;158&lt;/key&gt;&lt;/foreign-keys&gt;&lt;ref-type name="Journal Article"&gt;17&lt;/ref-type&gt;&lt;contributors&gt;&lt;authors&gt;&lt;author&gt;Jacobs, R. L.&lt;/author&gt;&lt;author&gt;Bradley, B. J.&lt;/author&gt;&lt;/authors&gt;&lt;/contributors&gt;&lt;titles&gt;&lt;title&gt;Considering the influence of nonadaptive evolution on primate color vision&lt;/title&gt;&lt;secondary-title&gt;PLoS One&lt;/secondary-title&gt;&lt;/titles&gt;&lt;periodical&gt;&lt;full-title&gt;PLoS One&lt;/full-title&gt;&lt;abbr-1&gt;PloS one&lt;/abbr-1&gt;&lt;/periodical&gt;&lt;pages&gt;e0149664&lt;/pages&gt;&lt;volume&gt;11&lt;/volume&gt;&lt;number&gt;3&lt;/number&gt;&lt;dates&gt;&lt;year&gt;2016&lt;/year&gt;&lt;/dates&gt;&lt;urls&gt;&lt;/urls&gt;&lt;/record&gt;&lt;/Cite&gt;&lt;/EndNote&gt;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[22]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084C73BD" w14:textId="77777777" w:rsidTr="00D2337D">
        <w:trPr>
          <w:trHeight w:val="6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2D726" w14:textId="362DD80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Alouatta caraya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B58F" w14:textId="20BEBE8C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DFE1" w14:textId="40BFF294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5AB" w14:textId="7E61462D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&lt;EndNote&gt;&lt;Cite&gt;&lt;Author&gt;Moreland&lt;/Author&gt;&lt;Year&gt;2001&lt;/Year&gt;&lt;RecNum&gt;186&lt;/RecNum&gt;&lt;DisplayText&gt;[47, 48]&lt;/DisplayText&gt;&lt;record&gt;&lt;rec-number&gt;186&lt;/rec-number&gt;&lt;foreign-keys&gt;&lt;key app="EN" db-id="2fe2ztaw8d0rs7ezrs6pes2dre2tzwe2wxr9" timestamp="1696702756"&gt;186&lt;/key&gt;&lt;/foreign-keys&gt;&lt;ref-type name="Journal Article"&gt;17&lt;/ref-type&gt;&lt;contributors&gt;&lt;authors&gt;&lt;author&gt;Moreland, R. B.&lt;/author&gt;&lt;author&gt;Richardson,  M. E.&lt;/author&gt;&lt;author&gt;Lamberski, N.&lt;/author&gt;&lt;author&gt;Long, J. A.&lt;/author&gt;&lt;/authors&gt;&lt;/contributors&gt;&lt;titles&gt;&lt;title&gt;&lt;style face="normal" font="default" size="100%"&gt;Characterizing the reproductive physiology of the male southern black howler monkey, &lt;/style&gt;&lt;style face="italic" font="default" size="100%"&gt;Alouatta caraya&lt;/style&gt;&lt;/title&gt;&lt;secondary-title&gt;Journal of Andrology&lt;/secondary-title&gt;&lt;/titles&gt;&lt;periodical&gt;&lt;full-title&gt;Journal of Andrology&lt;/full-title&gt;&lt;/periodical&gt;&lt;pages&gt;395-403&lt;/pages&gt;&lt;volume&gt;22&lt;/volume&gt;&lt;number&gt;3&lt;/number&gt;&lt;dates&gt;&lt;year&gt;2001&lt;/year&gt;&lt;/dates&gt;&lt;urls&gt;&lt;/urls&gt;&lt;/record&gt;&lt;/Cite&gt;&lt;Cite&gt;&lt;Author&gt;Dunn&lt;/Author&gt;&lt;Year&gt;2015&lt;/Year&gt;&lt;RecNum&gt;104&lt;/RecNum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[47, 48]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BD2C" w14:textId="4A98DF0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28D6" w14:textId="7D4A938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&lt;EndNote&gt;&lt;Cite&gt;&lt;Author&gt;Bicca-Marques&lt;/Author&gt;&lt;Year&gt;1994&lt;/Year&gt;&lt;RecNum&gt;252&lt;/RecNum&gt;&lt;DisplayText&gt;[49, 50]&lt;/DisplayText&gt;&lt;record&gt;&lt;rec-number&gt;252&lt;/rec-number&gt;&lt;foreign-keys&gt;&lt;key app="EN" db-id="2fe2ztaw8d0rs7ezrs6pes2dre2tzwe2wxr9" timestamp="1706559561"&gt;252&lt;/key&gt;&lt;/foreign-keys&gt;&lt;ref-type name="Journal Article"&gt;17&lt;/ref-type&gt;&lt;contributors&gt;&lt;authors&gt;&lt;author&gt;Bicca-Marques, J. C.&lt;/author&gt;&lt;author&gt;Calegaro-Marques, C.&lt;/author&gt;&lt;/authors&gt;&lt;/contributors&gt;&lt;titles&gt;&lt;title&gt;&lt;style face="normal" font="default" size="100%"&gt;Activity budget and diet of &lt;/style&gt;&lt;style face="italic" font="default" size="100%"&gt;Alouatta caraya&lt;/style&gt;&lt;style face="normal" font="default" size="100%"&gt;: an age-sex analysis&lt;/style&gt;&lt;/title&gt;&lt;secondary-title&gt;Folia Primatologica&lt;/secondary-title&gt;&lt;/titles&gt;&lt;periodical&gt;&lt;full-title&gt;Folia Primatologica&lt;/full-title&gt;&lt;/periodical&gt;&lt;pages&gt;216-220&lt;/pages&gt;&lt;volume&gt;63&lt;/volume&gt;&lt;dates&gt;&lt;year&gt;1994&lt;/year&gt;&lt;/dates&gt;&lt;urls&gt;&lt;/urls&gt;&lt;/record&gt;&lt;/Cite&gt;&lt;Cite&gt;&lt;Author&gt;Bravo&lt;/Author&gt;&lt;Year&gt;2003&lt;/Year&gt;&lt;RecNum&gt;253&lt;/RecNum&gt;&lt;record&gt;&lt;rec-number&gt;253&lt;/rec-number&gt;&lt;foreign-keys&gt;&lt;key app="EN" db-id="2fe2ztaw8d0rs7ezrs6pes2dre2tzwe2wxr9" timestamp="1706559673"&gt;253&lt;/key&gt;&lt;/foreign-keys&gt;&lt;ref-type name="Journal Article"&gt;17&lt;/ref-type&gt;&lt;contributors&gt;&lt;authors&gt;&lt;author&gt;Bravo, S.&lt;/author&gt;&lt;author&gt;Sallenaye, A.&lt;/author&gt;&lt;/authors&gt;&lt;/contributors&gt;&lt;titles&gt;&lt;title&gt;Foraging behavior and activity patterns of Alouatta caraya in the northeastern Argentinian flooded forest&lt;/title&gt;&lt;secondary-title&gt;Int J Primatol&lt;/secondary-title&gt;&lt;/titles&gt;&lt;periodical&gt;&lt;full-title&gt;Int J Primatol&lt;/full-title&gt;&lt;/periodical&gt;&lt;pages&gt;825-846&lt;/pages&gt;&lt;volume&gt;24&lt;/volume&gt;&lt;dates&gt;&lt;year&gt;2003&lt;/year&gt;&lt;/dates&gt;&lt;urls&gt;&lt;/urls&gt;&lt;/record&gt;&lt;/Cite&gt;&lt;/EndNote&gt;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[49, 50]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6A25" w14:textId="7AED95F6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BD19" w14:textId="3B45063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&lt;EndNote&gt;&lt;Cite&gt;&lt;Author&gt;Brividoro&lt;/Author&gt;&lt;Year&gt;2021&lt;/Year&gt;&lt;RecNum&gt;223&lt;/RecNum&gt;&lt;DisplayText&gt;[51]&lt;/DisplayText&gt;&lt;record&gt;&lt;rec-number&gt;223&lt;/rec-number&gt;&lt;foreign-keys&gt;&lt;key app="EN" db-id="2fe2ztaw8d0rs7ezrs6pes2dre2tzwe2wxr9" timestamp="1705082633"&gt;223&lt;/key&gt;&lt;/foreign-keys&gt;&lt;ref-type name="Journal Article"&gt;17&lt;/ref-type&gt;&lt;contributors&gt;&lt;authors&gt;&lt;author&gt;Brividoro, M. V.&lt;/author&gt;&lt;author&gt;Oaklander,  L. I.&lt;/author&gt;&lt;author&gt;Cantarelli, V. I.&lt;/author&gt;&lt;author&gt;Ponzio, M. F.&lt;/author&gt;&lt;author&gt;Ferrari, H. R.&lt;/author&gt;&lt;author&gt;Kowalewski, M. M.&lt;/author&gt;&lt;/authors&gt;&lt;/contributors&gt;&lt;titles&gt;&lt;title&gt;&lt;style face="normal" font="default" size="100%"&gt;The effects of social  factors and kinship on co-sleeping of black and gold howler monkeys (&lt;/style&gt;&lt;style face="italic" font="default" size="100%"&gt;Alouatta caraya&lt;/style&gt;&lt;style face="normal" font="default" size="100%"&gt;)&lt;/style&gt;&lt;/title&gt;&lt;secondary-title&gt;Int J Primatol&lt;/secondary-title&gt;&lt;/titles&gt;&lt;periodical&gt;&lt;full-title&gt;Int J Primatol&lt;/full-title&gt;&lt;/periodical&gt;&lt;pages&gt;876-895&lt;/pages&gt;&lt;volume&gt;42&lt;/volume&gt;&lt;dates&gt;&lt;year&gt;2021&lt;/year&gt;&lt;/dates&gt;&lt;urls&gt;&lt;/urls&gt;&lt;/record&gt;&lt;/Cite&gt;&lt;/EndNote&gt;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2FA3" w14:textId="4098395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BF7" w14:textId="5D916333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9DDA" w14:textId="4C3CF7C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ZWNOdW0+MjEwPC9SZWNOdW0+PERpc3BsYXlUZXh0Pls1Mi01NF08L0Rpc3BsYXlUZXh0PjxyZWNv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ZWNOdW0+MjEwPC9SZWNOdW0+PERpc3BsYXlUZXh0Pls1Mi01NF08L0Rpc3BsYXlUZXh0PjxyZWNv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[52-54]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03E69071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CE55" w14:textId="381B264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lastRenderedPageBreak/>
              <w:t>Leontopithecus rosalia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8751" w14:textId="57628D35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12C1" w14:textId="1D7E2D40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5845" w14:textId="2484DCDD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&lt;EndNote&gt;&lt;Cite&gt;&lt;Author&gt;Harcourt&lt;/Author&gt;&lt;Year&gt;1995&lt;/Year&gt;&lt;RecNum&gt;106&lt;/RecNum&gt;&lt;DisplayText&gt;[6, 29]&lt;/DisplayText&gt;&lt;record&gt;&lt;rec-number&gt;106&lt;/rec-number&gt;&lt;foreign-keys&gt;&lt;key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29]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26F5" w14:textId="31A55014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150" w14:textId="4F3A672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&lt;EndNote&gt;&lt;Cite&gt;&lt;Author&gt;Dietz&lt;/Author&gt;&lt;Year&gt;1997&lt;/Year&gt;&lt;RecNum&gt;237&lt;/RecNum&gt;&lt;DisplayText&gt;[55]&lt;/DisplayText&gt;&lt;record&gt;&lt;rec-number&gt;237&lt;/rec-number&gt;&lt;foreign-keys&gt;&lt;key app="EN" db-id="2fe2ztaw8d0rs7ezrs6pes2dre2tzwe2wxr9" timestamp="1706555704"&gt;237&lt;/key&gt;&lt;/foreign-keys&gt;&lt;ref-type name="Journal Article"&gt;17&lt;/ref-type&gt;&lt;contributors&gt;&lt;authors&gt;&lt;author&gt;Dietz, J. M.&lt;/author&gt;&lt;author&gt;Peres, C. A.&lt;/author&gt;&lt;author&gt;Pinder, L.&lt;/author&gt;&lt;/authors&gt;&lt;/contributors&gt;&lt;titles&gt;&lt;title&gt;&lt;style face="normal" font="default" size="100%"&gt;Foraging ecology and use of space in wild golden lion tamarins (&lt;/style&gt;&lt;style face="italic" font="default" size="100%"&gt;Leontopithecus rosalia&lt;/style&gt;&lt;style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primatology&lt;/abbr-1&gt;&lt;/periodical&gt;&lt;pages&gt;289-305&lt;/pages&gt;&lt;volume&gt;41&lt;/volume&gt;&lt;dates&gt;&lt;year&gt;1997&lt;/year&gt;&lt;/dates&gt;&lt;urls&gt;&lt;/urls&gt;&lt;/record&gt;&lt;/Cite&gt;&lt;/EndNote&gt;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[55]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31E0" w14:textId="0F8972F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22DC" w14:textId="40C2D59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&lt;EndNote&gt;&lt;Cite&gt;&lt;Author&gt;Kleiman&lt;/Author&gt;&lt;Year&gt;1981&lt;/Year&gt;&lt;RecNum&gt;232&lt;/RecNum&gt;&lt;DisplayText&gt;[56]&lt;/DisplayText&gt;&lt;record&gt;&lt;rec-number&gt;232&lt;/rec-number&gt;&lt;foreign-keys&gt;&lt;key app="EN" db-id="2fe2ztaw8d0rs7ezrs6pes2dre2tzwe2wxr9" timestamp="1705258615"&gt;232&lt;/key&gt;&lt;/foreign-keys&gt;&lt;ref-type name="Journal Article"&gt;17&lt;/ref-type&gt;&lt;contributors&gt;&lt;authors&gt;&lt;author&gt;Kleiman, D. G&lt;/author&gt;&lt;/authors&gt;&lt;/contributors&gt;&lt;titles&gt;&lt;title&gt;&lt;style face="italic" font="default" size="100%"&gt;Leontopithecus rosalia&lt;/style&gt;&lt;/title&gt;&lt;secondary-title&gt;Mammalian Species&lt;/secondary-title&gt;&lt;/titles&gt;&lt;periodical&gt;&lt;full-title&gt;Mammalian Species&lt;/full-title&gt;&lt;/periodical&gt;&lt;pages&gt;1-7&lt;/pages&gt;&lt;number&gt;148&lt;/number&gt;&lt;dates&gt;&lt;year&gt;1981&lt;/year&gt;&lt;/dates&gt;&lt;urls&gt;&lt;/urls&gt;&lt;/record&gt;&lt;/Cite&gt;&lt;/EndNote&gt;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2C83" w14:textId="07DE7687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6839" w14:textId="4C3FB27E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02E3" w14:textId="26F3C99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&lt;EndNote&gt;&lt;Cite&gt;&lt;Author&gt;Jacobs&lt;/Author&gt;&lt;Year&gt;2003&lt;/Year&gt;&lt;RecNum&gt;210&lt;/RecNum&gt;&lt;DisplayText&gt;[52]&lt;/DisplayText&gt;&lt;record&gt;&lt;rec-number&gt;210&lt;/rec-number&gt;&lt;foreign-keys&gt;&lt;key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5911959D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E796" w14:textId="2A807E6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Pithecia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pithecia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4999" w14:textId="748F76B1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3FD5" w14:textId="50242EF8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B2A2" w14:textId="600E9642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CC09" w14:textId="6EDF196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Scler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77A5" w14:textId="4C0088E3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PEVuZE5vdGU+PENpdGU+PEF1dGhvcj52YW4gUm9vc21hbGVuPC9BdXRob3I+PFllYXI+MTk4ODwv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PEVuZE5vdGU+PENpdGU+PEF1dGhvcj52YW4gUm9vc21hbGVuPC9BdXRob3I+PFllYXI+MTk4ODwv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[57-59]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D0E1" w14:textId="0911A833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1CB5" w14:textId="3FBD7B0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&lt;EndNote&gt;&lt;Cite&gt;&lt;Author&gt;Oliveira&lt;/Author&gt;&lt;Year&gt;1985&lt;/Year&gt;&lt;RecNum&gt;233&lt;/RecNum&gt;&lt;DisplayText&gt;[60]&lt;/DisplayText&gt;&lt;record&gt;&lt;rec-number&gt;233&lt;/rec-number&gt;&lt;foreign-keys&gt;&lt;key app="EN" db-id="2fe2ztaw8d0rs7ezrs6pes2dre2tzwe2wxr9" timestamp="1705258853"&gt;233&lt;/key&gt;&lt;/foreign-keys&gt;&lt;ref-type name="Journal Article"&gt;17&lt;/ref-type&gt;&lt;contributors&gt;&lt;authors&gt;&lt;author&gt;Oliveira, J. M. S.&lt;/author&gt;&lt;author&gt;Lima, M. G.&lt;/author&gt;&lt;author&gt;Bonvincino, C.&lt;/author&gt;&lt;author&gt;Ayres, J. M.&lt;/author&gt;&lt;author&gt;Fleagle, J. G.&lt;/author&gt;&lt;/authors&gt;&lt;/contributors&gt;&lt;titles&gt;&lt;title&gt;&lt;style face="normal" font="default" size="100%"&gt;Preliminary notes on the ecology and behavior of the Guianan Saki (&lt;/style&gt;&lt;style face="italic" font="default" size="100%"&gt;Pithecia pithecia&lt;/style&gt;&lt;style face="normal" font="default" size="100%"&gt;, Linnaeus 1766; Cebidae, Primate)&lt;/style&gt;&lt;/title&gt;&lt;secondary-title&gt;Acta Amazonica&lt;/secondary-title&gt;&lt;/titles&gt;&lt;periodical&gt;&lt;full-title&gt;Acta Amazonica&lt;/full-title&gt;&lt;/periodical&gt;&lt;pages&gt;249-264&lt;/pages&gt;&lt;volume&gt;15&lt;/volume&gt;&lt;dates&gt;&lt;year&gt;1985&lt;/year&gt;&lt;/dates&gt;&lt;isbn&gt;0044-5967&lt;/isbn&gt;&lt;urls&gt;&lt;/urls&gt;&lt;/record&gt;&lt;/Cite&gt;&lt;/EndNote&gt;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24D7" w14:textId="64797CB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4B2E" w14:textId="7F96098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2650" w14:textId="32FB575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&lt;EndNote&gt;&lt;Cite&gt;&lt;Author&gt;Jacobs&lt;/Author&gt;&lt;Year&gt;2003&lt;/Year&gt;&lt;RecNum&gt;210&lt;/RecNum&gt;&lt;DisplayText&gt;[52]&lt;/DisplayText&gt;&lt;record&gt;&lt;rec-number&gt;210&lt;/rec-number&gt;&lt;foreign-keys&gt;&lt;key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034BC3A1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9DFA" w14:textId="63C98B7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Callithrix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pygmaea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2F8C" w14:textId="3C7391A5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02BF" w14:textId="0278B553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94103" w14:textId="488F1E46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F205" w14:textId="6D340F6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G/I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932A" w14:textId="6ECF3B6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&lt;EndNote&gt;&lt;Cite&gt;&lt;Author&gt;Soini&lt;/Author&gt;&lt;Year&gt;1982&lt;/Year&gt;&lt;RecNum&gt;280&lt;/RecNum&gt;&lt;DisplayText&gt;[61]&lt;/DisplayText&gt;&lt;record&gt;&lt;rec-number&gt;280&lt;/rec-number&gt;&lt;foreign-keys&gt;&lt;key app="EN" db-id="2fe2ztaw8d0rs7ezrs6pes2dre2tzwe2wxr9" timestamp="1706638865"&gt;280&lt;/key&gt;&lt;/foreign-keys&gt;&lt;ref-type name="Journal Article"&gt;17&lt;/ref-type&gt;&lt;contributors&gt;&lt;authors&gt;&lt;author&gt;Soini, P.&lt;/author&gt;&lt;/authors&gt;&lt;/contributors&gt;&lt;titles&gt;&lt;title&gt;&lt;style face="normal" font="default" size="100%"&gt;Ecology and population dynamics of the pygmy marmoset, &lt;/style&gt;&lt;style face="italic" font="default" size="100%"&gt;Cebuella pygmaea&lt;/style&gt;&lt;/title&gt;&lt;secondary-title&gt;Folia Primatologica&lt;/secondary-title&gt;&lt;/titles&gt;&lt;periodical&gt;&lt;full-title&gt;Folia Primatologica&lt;/full-title&gt;&lt;/periodical&gt;&lt;pages&gt;1-21&lt;/pages&gt;&lt;volume&gt;39&lt;/volume&gt;&lt;dates&gt;&lt;year&gt;1982&lt;/year&gt;&lt;/dates&gt;&lt;urls&gt;&lt;/urls&gt;&lt;/record&gt;&lt;/Cite&gt;&lt;/EndNote&gt;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9AEF" w14:textId="65C58397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9326" w14:textId="5E659CC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&lt;EndNote&gt;&lt;Cite&gt;&lt;Author&gt;Tatersall&lt;/Author&gt;&lt;Year&gt;2012&lt;/Year&gt;&lt;RecNum&gt;230&lt;/RecNum&gt;&lt;DisplayText&gt;[62]&lt;/DisplayText&gt;&lt;record&gt;&lt;rec-number&gt;230&lt;/rec-number&gt;&lt;foreign-keys&gt;&lt;key app="EN" db-id="2fe2ztaw8d0rs7ezrs6pes2dre2tzwe2wxr9" timestamp="1705092437"&gt;230&lt;/key&gt;&lt;/foreign-keys&gt;&lt;ref-type name="Book Section"&gt;5&lt;/ref-type&gt;&lt;contributors&gt;&lt;authors&gt;&lt;author&gt;Tatersall, G. J.&lt;/author&gt;&lt;/authors&gt;&lt;secondary-authors&gt;&lt;author&gt;Ruf, T.&lt;/author&gt;&lt;author&gt;Bieber, C.&lt;/author&gt;&lt;author&gt;Arnold, W.&lt;/author&gt;&lt;author&gt;Millesi, E.&lt;/author&gt;&lt;/secondary-authors&gt;&lt;/contributors&gt;&lt;titles&gt;&lt;title&gt;Diurnal changes in metabolic rate in pygmy marmosets: Implications for sleep, torpor, and basal matabolism in primates.&lt;/title&gt;&lt;secondary-title&gt;Living in a Seasonal World&lt;/secondary-title&gt;&lt;/titles&gt;&lt;pages&gt;471-480&lt;/pages&gt;&lt;section&gt;41&lt;/section&gt;&lt;dates&gt;&lt;year&gt;2012&lt;/year&gt;&lt;/dates&gt;&lt;pub-location&gt;Berlin&lt;/pub-location&gt;&lt;publisher&gt;Springer&lt;/publisher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E7DB" w14:textId="7CD9A35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883D" w14:textId="011AD3F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512B" w14:textId="55689EF6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&lt;EndNote&gt;&lt;Cite&gt;&lt;Author&gt;Surridge&lt;/Author&gt;&lt;Year&gt;2002&lt;/Year&gt;&lt;RecNum&gt;189&lt;/RecNum&gt;&lt;DisplayText&gt;[63]&lt;/DisplayText&gt;&lt;record&gt;&lt;rec-number&gt;189&lt;/rec-number&gt;&lt;foreign-keys&gt;&lt;key app="EN" db-id="2fe2ztaw8d0rs7ezrs6pes2dre2tzwe2wxr9" timestamp="1696705441"&gt;189&lt;/key&gt;&lt;/foreign-keys&gt;&lt;ref-type name="Journal Article"&gt;17&lt;/ref-type&gt;&lt;contributors&gt;&lt;authors&gt;&lt;author&gt;Surridge, A. K.&lt;/author&gt;&lt;author&gt;Mundy, N. I.&lt;/author&gt;&lt;/authors&gt;&lt;/contributors&gt;&lt;titles&gt;&lt;title&gt;Trans-specific evolution of opsin alleles and the maintenance of trichromatic colour vision in Callitrichine primates&lt;/title&gt;&lt;secondary-title&gt;Molecular Ecology&lt;/secondary-title&gt;&lt;/titles&gt;&lt;periodical&gt;&lt;full-title&gt;Molecular ecology&lt;/full-title&gt;&lt;/periodical&gt;&lt;pages&gt;2157-2169&lt;/pages&gt;&lt;volume&gt;11&lt;/volume&gt;&lt;dates&gt;&lt;year&gt;2002&lt;/year&gt;&lt;/dates&gt;&lt;urls&gt;&lt;/urls&gt;&lt;/record&gt;&lt;/Cite&gt;&lt;/EndNote&gt;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[63]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19C9AE35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A546" w14:textId="619E6997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Callithrix jacchus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213B" w14:textId="2BE6B782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CB1D" w14:textId="17AA397D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D774" w14:textId="6B6F61AE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2E4B" w14:textId="389B4AF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G/I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D314" w14:textId="32D00457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&lt;EndNote&gt;&lt;Cite&gt;&lt;Author&gt;Stevenson&lt;/Author&gt;&lt;Year&gt;1988&lt;/Year&gt;&lt;RecNum&gt;281&lt;/RecNum&gt;&lt;DisplayText&gt;[64]&lt;/DisplayText&gt;&lt;record&gt;&lt;rec-number&gt;281&lt;/rec-number&gt;&lt;foreign-keys&gt;&lt;key app="EN" db-id="2fe2ztaw8d0rs7ezrs6pes2dre2tzwe2wxr9" timestamp="1706639090"&gt;281&lt;/key&gt;&lt;/foreign-keys&gt;&lt;ref-type name="Book Section"&gt;5&lt;/ref-type&gt;&lt;contributors&gt;&lt;authors&gt;&lt;author&gt;Stevenson, M. F.&lt;/author&gt;&lt;author&gt;Rylands, A. B.&lt;/author&gt;&lt;/authors&gt;&lt;secondary-authors&gt;&lt;author&gt;Mittermeir, R. A.&lt;/author&gt;&lt;author&gt;Rylands,  A. B.&lt;/author&gt;&lt;author&gt;Coimbra-Filho, A. F.&lt;/author&gt;&lt;author&gt;Fonseca, G. A. B.&lt;/author&gt;&lt;/secondary-authors&gt;&lt;/contributors&gt;&lt;titles&gt;&lt;title&gt;The marmoset genus&lt;/title&gt;&lt;secondary-title&gt;Ecology and Behaviour of Neotropical Primates&lt;/secondary-title&gt;&lt;/titles&gt;&lt;dates&gt;&lt;year&gt;1988&lt;/year&gt;&lt;/dates&gt;&lt;pub-location&gt;Washington  D. C., USA&lt;/pub-location&gt;&lt;publisher&gt;World Wildlife Fund&lt;/publisher&gt;&lt;urls&gt;&lt;/urls&gt;&lt;/record&gt;&lt;/Cite&gt;&lt;/EndNote&gt;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97D1" w14:textId="02627F6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2484" w14:textId="5B0C7F6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&lt;EndNote&gt;&lt;Cite&gt;&lt;Author&gt;Erkert&lt;/Author&gt;&lt;Year&gt;1989&lt;/Year&gt;&lt;RecNum&gt;229&lt;/RecNum&gt;&lt;DisplayText&gt;[65]&lt;/DisplayText&gt;&lt;record&gt;&lt;rec-number&gt;229&lt;/rec-number&gt;&lt;foreign-keys&gt;&lt;key app="EN" db-id="2fe2ztaw8d0rs7ezrs6pes2dre2tzwe2wxr9" timestamp="1705091554"&gt;229&lt;/key&gt;&lt;/foreign-keys&gt;&lt;ref-type name="Journal Article"&gt;17&lt;/ref-type&gt;&lt;contributors&gt;&lt;authors&gt;&lt;author&gt;Erkert, H. G.&lt;/author&gt;&lt;/authors&gt;&lt;/contributors&gt;&lt;titles&gt;&lt;title&gt;&lt;style face="normal" font="default" size="100%"&gt;Characteristics of the circadian activity rhythm of common marmosets (&lt;/style&gt;&lt;style face="italic" font="default" size="100%"&gt;Callithrix j. jacchus&lt;/style&gt;&lt;style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primatology&lt;/abbr-1&gt;&lt;/periodical&gt;&lt;pages&gt;271-286&lt;/pages&gt;&lt;volume&gt;17&lt;/volume&gt;&lt;dates&gt;&lt;year&gt;1989&lt;/year&gt;&lt;/dates&gt;&lt;urls&gt;&lt;/urls&gt;&lt;/record&gt;&lt;/Cite&gt;&lt;/EndNote&gt;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[65]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8B89" w14:textId="5AFFAE0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75B" w14:textId="6DB6F65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DDEE" w14:textId="1A4B4CC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&lt;EndNote&gt;&lt;Cite&gt;&lt;Author&gt;Surridge&lt;/Author&gt;&lt;Year&gt;2002&lt;/Year&gt;&lt;RecNum&gt;189&lt;/RecNum&gt;&lt;DisplayText&gt;[63]&lt;/DisplayText&gt;&lt;record&gt;&lt;rec-number&gt;189&lt;/rec-number&gt;&lt;foreign-keys&gt;&lt;key app="EN" db-id="2fe2ztaw8d0rs7ezrs6pes2dre2tzwe2wxr9" timestamp="1696705441"&gt;189&lt;/key&gt;&lt;/foreign-keys&gt;&lt;ref-type name="Journal Article"&gt;17&lt;/ref-type&gt;&lt;contributors&gt;&lt;authors&gt;&lt;author&gt;Surridge, A. K.&lt;/author&gt;&lt;author&gt;Mundy, N. I.&lt;/author&gt;&lt;/authors&gt;&lt;/contributors&gt;&lt;titles&gt;&lt;title&gt;Trans-specific evolution of opsin alleles and the maintenance of trichromatic colour vision in Callitrichine primates&lt;/title&gt;&lt;secondary-title&gt;Molecular Ecology&lt;/secondary-title&gt;&lt;/titles&gt;&lt;periodical&gt;&lt;full-title&gt;Molecular ecology&lt;/full-title&gt;&lt;/periodical&gt;&lt;pages&gt;2157-2169&lt;/pages&gt;&lt;volume&gt;11&lt;/volume&gt;&lt;dates&gt;&lt;year&gt;2002&lt;/year&gt;&lt;/dates&gt;&lt;urls&gt;&lt;/urls&gt;&lt;/record&gt;&lt;/Cite&gt;&lt;/EndNote&gt;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[63]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2F97E67F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EA50" w14:textId="7FCFDFA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Cacajao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calvus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EEB4" w14:textId="33222B14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61F4" w14:textId="3C42B083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C381" w14:textId="213F31C0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FB10" w14:textId="769B5A8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Scler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6E6E" w14:textId="2901EB1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&lt;EndNote&gt;&lt;Cite&gt;&lt;Author&gt;Ayers&lt;/Author&gt;&lt;Year&gt;1986&lt;/Year&gt;&lt;RecNum&gt;259&lt;/RecNum&gt;&lt;DisplayText&gt;[66, 67]&lt;/DisplayText&gt;&lt;record&gt;&lt;rec-number&gt;259&lt;/rec-number&gt;&lt;foreign-keys&gt;&lt;key app="EN" db-id="2fe2ztaw8d0rs7ezrs6pes2dre2tzwe2wxr9" timestamp="1706561366"&gt;259&lt;/key&gt;&lt;/foreign-keys&gt;&lt;ref-type name="Thesis"&gt;32&lt;/ref-type&gt;&lt;contributors&gt;&lt;authors&gt;&lt;author&gt;Ayers, J. M.&lt;/author&gt;&lt;/authors&gt;&lt;/contributors&gt;&lt;titles&gt;&lt;title&gt;Uakaris and Amazonian flooded forest&lt;/title&gt;&lt;/titles&gt;&lt;volume&gt;PhD&lt;/volume&gt;&lt;dates&gt;&lt;year&gt;1986&lt;/year&gt;&lt;/dates&gt;&lt;pub-location&gt;Cambridge, UK&lt;/pub-location&gt;&lt;publisher&gt;The University of Cambridge&lt;/publisher&gt;&lt;urls&gt;&lt;/urls&gt;&lt;/record&gt;&lt;/Cite&gt;&lt;Cite&gt;&lt;Author&gt;Barnett&lt;/Author&gt;&lt;Year&gt;1997&lt;/Year&gt;&lt;RecNum&gt;260&lt;/RecNum&gt;&lt;record&gt;&lt;rec-number&gt;260&lt;/rec-number&gt;&lt;foreign-keys&gt;&lt;key app="EN" db-id="2fe2ztaw8d0rs7ezrs6pes2dre2tzwe2wxr9" timestamp="1706561470"&gt;260&lt;/key&gt;&lt;/foreign-keys&gt;&lt;ref-type name="Journal Article"&gt;17&lt;/ref-type&gt;&lt;contributors&gt;&lt;authors&gt;&lt;author&gt;Barnett, A. A.&lt;/author&gt;&lt;author&gt;Jones, D. B.&lt;/author&gt;&lt;/authors&gt;&lt;/contributors&gt;&lt;titles&gt;&lt;title&gt;The ecology, biogeography and conservation of the uakaris, Cacajao (Pitheciinae)&lt;/title&gt;&lt;secondary-title&gt;Folia Primatologica&lt;/secondary-title&gt;&lt;/titles&gt;&lt;periodical&gt;&lt;full-title&gt;Folia Primatologica&lt;/full-title&gt;&lt;/periodical&gt;&lt;pages&gt;223-235&lt;/pages&gt;&lt;volume&gt;68&lt;/volume&gt;&lt;dates&gt;&lt;year&gt;1997&lt;/year&gt;&lt;/dates&gt;&lt;urls&gt;&lt;/urls&gt;&lt;/record&gt;&lt;/Cite&gt;&lt;/EndNote&gt;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[66, 67]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2EB9" w14:textId="228F12A7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7B53" w14:textId="41C00B7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&lt;EndNote&gt;&lt;Cite&gt;&lt;Author&gt;Barnett&lt;/Author&gt;&lt;Year&gt;2013&lt;/Year&gt;&lt;RecNum&gt;226&lt;/RecNum&gt;&lt;DisplayText&gt;[68]&lt;/DisplayText&gt;&lt;record&gt;&lt;rec-number&gt;226&lt;/rec-number&gt;&lt;foreign-keys&gt;&lt;key app="EN" db-id="2fe2ztaw8d0rs7ezrs6pes2dre2tzwe2wxr9" timestamp="1705088014"&gt;226&lt;/key&gt;&lt;/foreign-keys&gt;&lt;ref-type name="Book Section"&gt;5&lt;/ref-type&gt;&lt;contributors&gt;&lt;authors&gt;&lt;author&gt;Barnett, A. A.&lt;/author&gt;&lt;author&gt;Bowler, M.&lt;/author&gt;&lt;author&gt;Bezerra, B. M.&lt;/author&gt;&lt;author&gt;Defler, T. R.&lt;/author&gt;&lt;/authors&gt;&lt;secondary-authors&gt;&lt;author&gt;Veiga, Liza M.&lt;/author&gt;&lt;author&gt;Barnett, Adrian A.&lt;/author&gt;&lt;author&gt;Ferrari, Stephan F.&lt;/author&gt;&lt;author&gt;Norconk, Marilyn A.&lt;/author&gt;&lt;/secondary-authors&gt;&lt;/contributors&gt;&lt;titles&gt;&lt;title&gt;&lt;style face="normal" font="default" size="100%"&gt;Ecology and behavior of uacaris (genus &lt;/style&gt;&lt;style face="italic" font="default" size="100%"&gt;Cacajao&lt;/style&gt;&lt;style face="normal" font="default" size="100%"&gt;)&lt;/style&gt;&lt;/title&gt;&lt;secondary-title&gt;Evolutionary Biology and Conservation of Titis, Sakis and Uacaris&lt;/secondary-title&gt;&lt;/titles&gt;&lt;pages&gt;151-172&lt;/pages&gt;&lt;section&gt;14&lt;/section&gt;&lt;dates&gt;&lt;year&gt;2013&lt;/year&gt;&lt;/dates&gt;&lt;pub-location&gt;Cambridge, Ma&lt;/pub-location&gt;&lt;publisher&gt;Cambridge University Press&lt;/publisher&gt;&lt;urls&gt;&lt;/urls&gt;&lt;/record&gt;&lt;/Cite&gt;&lt;/EndNote&gt;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EC68" w14:textId="10C668E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0FAD" w14:textId="6FEDFFF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14AD" w14:textId="15B61CBC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&lt;EndNote&gt;&lt;Cite&gt;&lt;Author&gt;Corso&lt;/Author&gt;&lt;Year&gt;2016&lt;/Year&gt;&lt;RecNum&gt;197&lt;/RecNum&gt;&lt;DisplayText&gt;[69]&lt;/DisplayText&gt;&lt;record&gt;&lt;rec-number&gt;197&lt;/rec-number&gt;&lt;foreign-keys&gt;&lt;key app="EN" db-id="2fe2ztaw8d0rs7ezrs6pes2dre2tzwe2wxr9" timestamp="1696709971"&gt;197&lt;/key&gt;&lt;/foreign-keys&gt;&lt;ref-type name="Journal Article"&gt;17&lt;/ref-type&gt;&lt;contributors&gt;&lt;authors&gt;&lt;author&gt;Corso, J.&lt;/author&gt;&lt;author&gt;Bowler, M.&lt;/author&gt;&lt;author&gt;Heymann, E. W.&lt;/author&gt;&lt;author&gt;Roos, C.&lt;/author&gt;&lt;author&gt;Mundy, N. I.&lt;/author&gt;&lt;/authors&gt;&lt;/contributors&gt;&lt;titles&gt;&lt;title&gt;&lt;style face="normal" font="default" size="100%"&gt;Highly polymorphic colour vision in a New World monkey with red facial skin, the bald uakari (&lt;/style&gt;&lt;style face="italic" font="default" size="100%"&gt;Cacajao calvus&lt;/style&gt;&lt;style face="normal" font="default" size="100%"&gt;)&lt;/style&gt;&lt;/title&gt;&lt;secondary-title&gt;Proceedings of the Royal Society B: Biological Sciences&lt;/secondary-title&gt;&lt;/titles&gt;&lt;periodical&gt;&lt;full-title&gt;Proceedings of the Royal Society B: Biological Sciences&lt;/full-title&gt;&lt;/periodical&gt;&lt;pages&gt;1-7&lt;/pages&gt;&lt;volume&gt;283&lt;/volume&gt;&lt;dates&gt;&lt;year&gt;2016&lt;/year&gt;&lt;/dates&gt;&lt;urls&gt;&lt;/urls&gt;&lt;/record&gt;&lt;/Cite&gt;&lt;/EndNote&gt;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2ABD45B0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7212" w14:textId="44BEF82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Aotus</w:t>
            </w:r>
            <w:proofErr w:type="spellEnd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trivirgatus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7DF" w14:textId="4DFACFA6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9F40" w14:textId="69A65924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40E7" w14:textId="55A7F2BE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PEVuZE5vdGU+PENpdGU+PEF1dGhvcj5NYXJ0aW5lejwvQXV0aG9yPjxZZWFyPjIwMjA8L1llYXI+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PEVuZE5vdGU+PENpdGU+PEF1dGhvcj5NYXJ0aW5lejwvQXV0aG9yPjxZZWFyPjIwMjA8L1llYXI+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12, 29]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B1EA" w14:textId="684B374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293C" w14:textId="4FAD371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&lt;EndNote&gt;&lt;Cite&gt;&lt;Author&gt;Wright&lt;/Author&gt;&lt;Year&gt;1981&lt;/Year&gt;&lt;RecNum&gt;268&lt;/RecNum&gt;&lt;DisplayText&gt;[70, 71]&lt;/DisplayText&gt;&lt;record&gt;&lt;rec-number&gt;268&lt;/rec-number&gt;&lt;foreign-keys&gt;&lt;key app="EN" db-id="2fe2ztaw8d0rs7ezrs6pes2dre2tzwe2wxr9" timestamp="1706633380"&gt;268&lt;/key&gt;&lt;/foreign-keys&gt;&lt;ref-type name="Book Section"&gt;5&lt;/ref-type&gt;&lt;contributors&gt;&lt;authors&gt;&lt;author&gt;Wright, P. C.&lt;/author&gt;&lt;/authors&gt;&lt;secondary-authors&gt;&lt;author&gt;Coimbra-Filho, A. F.&lt;/author&gt;&lt;author&gt;Mittermeir, R. A.&lt;/author&gt;&lt;/secondary-authors&gt;&lt;/contributors&gt;&lt;titles&gt;&lt;title&gt;&lt;style face="normal" font="default" size="100%"&gt;The night monkeys, genus &lt;/style&gt;&lt;style face="italic" font="default" size="100%"&gt;Aotus&lt;/style&gt;&lt;/title&gt;&lt;secondary-title&gt;Ecology and Behavior of Neotropical Primates&lt;/secondary-title&gt;&lt;/titles&gt;&lt;pages&gt;211-244&lt;/pages&gt;&lt;volume&gt;1&lt;/volume&gt;&lt;dates&gt;&lt;year&gt;1981&lt;/year&gt;&lt;/dates&gt;&lt;pub-location&gt;Rio de Janeiro&lt;/pub-location&gt;&lt;publisher&gt;Academia Brasilieira de Ciencias&lt;/publisher&gt;&lt;urls&gt;&lt;/urls&gt;&lt;/record&gt;&lt;/Cite&gt;&lt;Cite&gt;&lt;Author&gt;Wright&lt;/Author&gt;&lt;Year&gt;1994&lt;/Year&gt;&lt;RecNum&gt;269&lt;/RecNum&gt;&lt;record&gt;&lt;rec-number&gt;269&lt;/rec-number&gt;&lt;foreign-keys&gt;&lt;key app="EN" db-id="2fe2ztaw8d0rs7ezrs6pes2dre2tzwe2wxr9" timestamp="1706633519"&gt;269&lt;/key&gt;&lt;/foreign-keys&gt;&lt;ref-type name="Book Section"&gt;5&lt;/ref-type&gt;&lt;contributors&gt;&lt;authors&gt;&lt;author&gt;Wright, P. C.&lt;/author&gt;&lt;/authors&gt;&lt;secondary-authors&gt;&lt;author&gt;Baer, J.&lt;/author&gt;&lt;author&gt;Weller, R. E.&lt;/author&gt;&lt;author&gt;Kakoma, I.&lt;/author&gt;&lt;/secondary-authors&gt;&lt;/contributors&gt;&lt;titles&gt;&lt;title&gt;The behavior and ecology of the owl monkey&lt;/title&gt;&lt;secondary-title&gt;&lt;style face="italic" font="default" size="100%"&gt;Aotus&lt;/style&gt;&lt;style face="normal" font="default" size="100%"&gt;: the owl monkey&lt;/style&gt;&lt;/secondary-title&gt;&lt;/titles&gt;&lt;pages&gt;97-112&lt;/pages&gt;&lt;dates&gt;&lt;year&gt;1994&lt;/year&gt;&lt;/dates&gt;&lt;pub-location&gt;New York&lt;/pub-location&gt;&lt;publisher&gt;Academic Press&lt;/publisher&gt;&lt;urls&gt;&lt;/urls&gt;&lt;/record&gt;&lt;/Cite&gt;&lt;/EndNote&gt;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[70, 71]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AB9" w14:textId="0516023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F2A6" w14:textId="1772647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&lt;EndNote&gt;&lt;Cite&gt;&lt;Author&gt;Wright&lt;/Author&gt;&lt;Year&gt;1985&lt;/Year&gt;&lt;RecNum&gt;199&lt;/RecNum&gt;&lt;DisplayText&gt;[72]&lt;/DisplayText&gt;&lt;record&gt;&lt;rec-number&gt;199&lt;/rec-number&gt;&lt;foreign-keys&gt;&lt;key app="EN" db-id="2fe2ztaw8d0rs7ezrs6pes2dre2tzwe2wxr9" timestamp="1696711187"&gt;199&lt;/key&gt;&lt;/foreign-keys&gt;&lt;ref-type name="Thesis"&gt;32&lt;/ref-type&gt;&lt;contributors&gt;&lt;authors&gt;&lt;author&gt;Wright, P. C.&lt;/author&gt;&lt;/authors&gt;&lt;tertiary-authors&gt;&lt;author&gt;Kinzey, Warren G.&lt;/author&gt;&lt;/tertiary-authors&gt;&lt;/contributors&gt;&lt;titles&gt;&lt;title&gt;&lt;style face="normal" font="default" size="100%"&gt;The costs and benefits of nocturnality of &lt;/style&gt;&lt;style face="italic" font="default" size="100%"&gt;Aotus trivirgatus&lt;/style&gt;&lt;style face="normal" font="default" size="100%"&gt; (the night monkey)&lt;/style&gt;&lt;/title&gt;&lt;secondary-title&gt;Anthropology&lt;/secondary-title&gt;&lt;/titles&gt;&lt;pages&gt;343&lt;/pages&gt;&lt;volume&gt;Ph.D.&lt;/volume&gt;&lt;number&gt;8601707&lt;/number&gt;&lt;dates&gt;&lt;year&gt;1985&lt;/year&gt;&lt;pub-dates&gt;&lt;date&gt;September 27, 1985&lt;/date&gt;&lt;/pub-dates&gt;&lt;/dates&gt;&lt;pub-location&gt;University Microfilms International&lt;/pub-location&gt;&lt;publisher&gt;City University of New York&lt;/publisher&gt;&lt;work-type&gt;Doctoral dissertation&lt;/work-type&gt;&lt;urls&gt;&lt;/urls&gt;&lt;/record&gt;&lt;/Cite&gt;&lt;/EndNote&gt;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A32C" w14:textId="32D7A62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2CB" w14:textId="5C97956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5E59" w14:textId="3ADB9EF6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PEVuZE5vdGU+PENpdGU+PEF1dGhvcj5KYWNvYnM8L0F1dGhvcj48WWVhcj4xOTk2PC9ZZWFyPjxS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PEVuZE5vdGU+PENpdGU+PEF1dGhvcj5KYWNvYnM8L0F1dGhvcj48WWVhcj4xOTk2PC9ZZWFyPjxS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[73, 74]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1AEF3518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7441C" w14:textId="62099C1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Saimiri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sciureus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B17A" w14:textId="6C9BC9D2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5DDA" w14:textId="53DE872E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78.00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4770" w14:textId="3B581E3B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&lt;EndNote&gt;&lt;Cite&gt;&lt;Author&gt;Harcourt&lt;/Author&gt;&lt;Year&gt;1995&lt;/Year&gt;&lt;RecNum&gt;106&lt;/RecNum&gt;&lt;DisplayText&gt;[6, 29]&lt;/DisplayText&gt;&lt;record&gt;&lt;rec-number&gt;106&lt;/rec-number&gt;&lt;foreign-keys&gt;&lt;key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29]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8C52" w14:textId="3406F96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10B6" w14:textId="0118A50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cj48UmVjTnVtPjI1NzwvUmVjTnVtPjxEaXNwbGF5VGV4dD5bNTgsIDc1LCA3Nl08L0Rpc3BsYXlU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cj48UmVjTnVtPjI1NzwvUmVjTnVtPjxEaXNwbGF5VGV4dD5bNTgsIDc1LCA3Nl08L0Rpc3BsYXlU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[58, 75, 76]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F7BF" w14:textId="17B71FBE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4E3A" w14:textId="4536FE83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&lt;EndNote&gt;&lt;Cite&gt;&lt;Author&gt;Boubli&lt;/Author&gt;&lt;Year&gt;2015&lt;/Year&gt;&lt;RecNum&gt;234&lt;/RecNum&gt;&lt;DisplayText&gt;[77]&lt;/DisplayText&gt;&lt;record&gt;&lt;rec-number&gt;234&lt;/rec-number&gt;&lt;foreign-keys&gt;&lt;key app="EN" db-id="2fe2ztaw8d0rs7ezrs6pes2dre2tzwe2wxr9" timestamp="1705260402"&gt;234&lt;/key&gt;&lt;/foreign-keys&gt;&lt;ref-type name="Journal Article"&gt;17&lt;/ref-type&gt;&lt;contributors&gt;&lt;authors&gt;&lt;author&gt;Boubli, J. P.&lt;/author&gt;&lt;author&gt;Ribas, C.&lt;/author&gt;&lt;author&gt;Lynch Alfaro, J. W.&lt;/author&gt;&lt;author&gt;Alfaro, M. E.&lt;/author&gt;&lt;author&gt;da Silva, M. N. F.&lt;/author&gt;&lt;author&gt;Pinho, G. M.&lt;/author&gt;&lt;author&gt;Farias, I. P.&lt;/author&gt;&lt;/authors&gt;&lt;/contributors&gt;&lt;titles&gt;&lt;title&gt;Spatial and temporal patterns of diversification on the Amazon: A test of the riverine hypothesis for all diurnal primates of Rio Negro and Rio Branco in Brazil&lt;/title&gt;&lt;secondary-title&gt;Molecular Phylogenetics and Evolution&lt;/secondary-title&gt;&lt;/titles&gt;&lt;periodical&gt;&lt;full-title&gt;Molecular Phylogenetics and Evolution&lt;/full-title&gt;&lt;/periodical&gt;&lt;pages&gt;400-412&lt;/pages&gt;&lt;volume&gt;82&lt;/volume&gt;&lt;num-vols&gt;B&lt;/num-vols&gt;&lt;dates&gt;&lt;year&gt;2015&lt;/year&gt;&lt;/dates&gt;&lt;urls&gt;&lt;/urls&gt;&lt;/record&gt;&lt;/Cite&gt;&lt;/EndNote&gt;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D9DE" w14:textId="4ED9CB2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E87A" w14:textId="0DE4BC66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4718" w14:textId="10383C8C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&lt;EndNote&gt;&lt;Cite&gt;&lt;Author&gt;Cropp&lt;/Author&gt;&lt;Year&gt;2002&lt;/Year&gt;&lt;RecNum&gt;205&lt;/RecNum&gt;&lt;DisplayText&gt;[78]&lt;/DisplayText&gt;&lt;record&gt;&lt;rec-number&gt;205&lt;/rec-number&gt;&lt;foreign-keys&gt;&lt;key app="EN" db-id="2fe2ztaw8d0rs7ezrs6pes2dre2tzwe2wxr9" timestamp="1696713631"&gt;205&lt;/key&gt;&lt;/foreign-keys&gt;&lt;ref-type name="Journal Article"&gt;17&lt;/ref-type&gt;&lt;contributors&gt;&lt;authors&gt;&lt;author&gt;Cropp, S.&lt;/author&gt;&lt;author&gt;Boinski, S.&lt;/author&gt;&lt;author&gt;Li, W-H&lt;/author&gt;&lt;/authors&gt;&lt;/contributors&gt;&lt;titles&gt;&lt;title&gt;Allelic variation in the squirrel monkey X-linked color vision gene: biogeographical and behavioral correlates&lt;/title&gt;&lt;secondary-title&gt;Journal of Molecular Evolution&lt;/secondary-title&gt;&lt;/titles&gt;&lt;periodical&gt;&lt;full-title&gt;J Mol Evol&lt;/full-title&gt;&lt;abbr-1&gt;Journal of molecular evolution&lt;/abbr-1&gt;&lt;/periodical&gt;&lt;pages&gt;734-745&lt;/pages&gt;&lt;volume&gt;54&lt;/volume&gt;&lt;dates&gt;&lt;year&gt;2002&lt;/year&gt;&lt;/dates&gt;&lt;urls&gt;&lt;/urls&gt;&lt;/record&gt;&lt;/Cite&gt;&lt;/EndNote&gt;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70318292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4973C" w14:textId="3AC00F9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Alouatta palliata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B782" w14:textId="0A85E1BB" w:rsidR="005E44D9" w:rsidRPr="005E44D9" w:rsidRDefault="005E44D9" w:rsidP="005E44D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E44D9">
              <w:rPr>
                <w:rFonts w:ascii="Times New Roman" w:hAnsi="Times New Roman" w:cs="Times New Roman"/>
                <w:color w:val="000000"/>
              </w:rPr>
              <w:t>22.70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C07B" w14:textId="4D317968" w:rsidR="005E44D9" w:rsidRPr="005E44D9" w:rsidRDefault="005E44D9" w:rsidP="005E44D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E44D9">
              <w:rPr>
                <w:rFonts w:ascii="Times New Roman" w:hAnsi="Times New Roman" w:cs="Times New Roman"/>
                <w:color w:val="000000"/>
              </w:rPr>
              <w:t>5800.00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08BF" w14:textId="4B7891F1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&lt;EndNote&gt;&lt;Cite&gt;&lt;Author&gt;Dunn&lt;/Author&gt;&lt;Year&gt;2015&lt;/Year&gt;&lt;RecNum&gt;104&lt;/RecNum&gt;&lt;DisplayText&gt;[48]&lt;/DisplayText&gt;&lt;record&gt;&lt;rec-number&gt;104&lt;/rec-number&gt;&lt;foreign-keys&gt;&lt;key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6DF7" w14:textId="0751A627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69C2" w14:textId="354BCC7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&lt;EndNote&gt;&lt;Cite&gt;&lt;Author&gt;Cristóbal-Azkarate&lt;/Author&gt;&lt;Year&gt;2007&lt;/Year&gt;&lt;RecNum&gt;304&lt;/RecNum&gt;&lt;DisplayText&gt;[79]&lt;/DisplayText&gt;&lt;record&gt;&lt;rec-number&gt;304&lt;/rec-number&gt;&lt;foreign-keys&gt;&lt;key app="EN" db-id="2fe2ztaw8d0rs7ezrs6pes2dre2tzwe2wxr9" timestamp="1710530197"&gt;304&lt;/key&gt;&lt;/foreign-keys&gt;&lt;ref-type name="Journal Article"&gt;17&lt;/ref-type&gt;&lt;contributors&gt;&lt;authors&gt;&lt;author&gt;Cristóbal-Azkarate, J.&lt;/author&gt;&lt;author&gt;Arroyo-Rodríguez. V.&lt;/author&gt;&lt;/authors&gt;&lt;/contributors&gt;&lt;titles&gt;&lt;title&gt;Diet and activity pattern of howler  monkeys (Alouatta palliiata) in Los Tuxtlas,  Mexico: Effects of habitat fragmentation and implications for conservation&lt;/title&gt;&lt;secondary-title&gt;Am J Primatol&lt;/secondary-title&gt;&lt;/titles&gt;&lt;periodical&gt;&lt;full-title&gt;Am J Primatol&lt;/full-title&gt;&lt;abbr-1&gt;American journal of primatology&lt;/abbr-1&gt;&lt;/periodical&gt;&lt;pages&gt;1013-1029&lt;/pages&gt;&lt;volume&gt;69&lt;/volume&gt;&lt;number&gt;9&lt;/number&gt;&lt;dates&gt;&lt;year&gt;2007&lt;/year&gt;&lt;/dates&gt;&lt;urls&gt;&lt;/urls&gt;&lt;/record&gt;&lt;/Cite&gt;&lt;/EndNote&gt;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06D3" w14:textId="22447A76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B434" w14:textId="381AC22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09EE" w14:textId="223539D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BD88" w14:textId="674E9E4E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14F3" w14:textId="29BF46BC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&lt;EndNote&gt;&lt;Cite&gt;&lt;Author&gt;Sánchez-Solano&lt;/Author&gt;&lt;Year&gt;2020&lt;/Year&gt;&lt;RecNum&gt;303&lt;/RecNum&gt;&lt;DisplayText&gt;[80]&lt;/DisplayText&gt;&lt;record&gt;&lt;rec-number&gt;303&lt;/rec-number&gt;&lt;foreign-keys&gt;&lt;key app="EN" db-id="2fe2ztaw8d0rs7ezrs6pes2dre2tzwe2wxr9" timestamp="1710528984"&gt;303&lt;/key&gt;&lt;/foreign-keys&gt;&lt;ref-type name="Journal Article"&gt;17&lt;/ref-type&gt;&lt;contributors&gt;&lt;authors&gt;&lt;author&gt;Sánchez-Solano, K. G.&lt;/author&gt;&lt;author&gt;Morales-Mávil, J. É.&lt;/author&gt;&lt;author&gt;Laska, M.&lt;/author&gt;&lt;author&gt;Melin, A. D.&lt;/author&gt;&lt;author&gt;Hernández Salazar, L. T.&lt;/author&gt;&lt;/authors&gt;&lt;/contributors&gt;&lt;titles&gt;&lt;title&gt;&lt;style face="normal" font="default" size="100%"&gt;Visual detection and fruit selectioin by the  mantled howler monkey (&lt;/style&gt;&lt;style face="italic" font="default" size="100%"&gt;Alouatta palliata&lt;/style&gt;&lt;style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primatology&lt;/abbr-1&gt;&lt;/periodical&gt;&lt;pages&gt;1-11&lt;/pages&gt;&lt;volume&gt;82&lt;/volume&gt;&lt;number&gt;10&lt;/number&gt;&lt;dates&gt;&lt;year&gt;2020&lt;/year&gt;&lt;/dates&gt;&lt;urls&gt;&lt;/urls&gt;&lt;/record&gt;&lt;/Cite&gt;&lt;/EndNote&gt;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[80]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440A04E4" w14:textId="77777777" w:rsidTr="00D8477A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9E86B" w14:textId="64C3DD7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Alouatta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seniculus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62505" w14:textId="49145B46" w:rsidR="005E44D9" w:rsidRPr="005E44D9" w:rsidRDefault="005E44D9" w:rsidP="00D8477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6E39E" w14:textId="2CFE70FC" w:rsidR="005E44D9" w:rsidRPr="005E44D9" w:rsidRDefault="005E44D9" w:rsidP="00D8477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0416" w14:textId="4C2936A4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&lt;EndNote&gt;&lt;Cite&gt;&lt;Author&gt;Dunn&lt;/Author&gt;&lt;Year&gt;2015&lt;/Year&gt;&lt;RecNum&gt;104&lt;/RecNum&gt;&lt;DisplayText&gt;[48]&lt;/DisplayText&gt;&lt;record&gt;&lt;rec-number&gt;104&lt;/rec-number&gt;&lt;foreign-keys&gt;&lt;key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[48]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1BF" w14:textId="4E23DDCC" w:rsidR="005E44D9" w:rsidRPr="005E44D9" w:rsidRDefault="005E44D9" w:rsidP="00D8477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C773D" w14:textId="118D90D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cj48UmVjTnVtPjI1NzwvUmVjTnVtPjxEaXNwbGF5VGV4dD5bNTgsIDc1LCA4MSwgODJdPC9EaXNw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cj48UmVjTnVtPjI1NzwvUmVjTnVtPjxEaXNwbGF5VGV4dD5bNTgsIDc1LCA4MSwgODJdPC9EaXNw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[58, 75, 81, 82]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74A9B" w14:textId="6534AAE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60847" w14:textId="3153FC8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&lt;EndNote&gt;&lt;Cite&gt;&lt;Author&gt;Brividoro&lt;/Author&gt;&lt;Year&gt;2021&lt;/Year&gt;&lt;RecNum&gt;223&lt;/RecNum&gt;&lt;DisplayText&gt;[51]&lt;/DisplayText&gt;&lt;record&gt;&lt;rec-number&gt;223&lt;/rec-number&gt;&lt;foreign-keys&gt;&lt;key app="EN" db-id="2fe2ztaw8d0rs7ezrs6pes2dre2tzwe2wxr9" timestamp="1705082633"&gt;223&lt;/key&gt;&lt;/foreign-keys&gt;&lt;ref-type name="Journal Article"&gt;17&lt;/ref-type&gt;&lt;contributors&gt;&lt;authors&gt;&lt;author&gt;Brividoro, M. V.&lt;/author&gt;&lt;author&gt;Oaklander,  L. I.&lt;/author&gt;&lt;author&gt;Cantarelli, V. I.&lt;/author&gt;&lt;author&gt;Ponzio, M. F.&lt;/author&gt;&lt;author&gt;Ferrari, H. R.&lt;/author&gt;&lt;author&gt;Kowalewski, M. M.&lt;/author&gt;&lt;/authors&gt;&lt;/contributors&gt;&lt;titles&gt;&lt;title&gt;&lt;style face="normal" font="default" size="100%"&gt;The effects of social  factors and kinship on co-sleeping of black and gold howler monkeys (&lt;/style&gt;&lt;style face="italic" font="default" size="100%"&gt;Alouatta caraya&lt;/style&gt;&lt;style face="normal" font="default" size="100%"&gt;)&lt;/style&gt;&lt;/title&gt;&lt;secondary-title&gt;Int J Primatol&lt;/secondary-title&gt;&lt;/titles&gt;&lt;periodical&gt;&lt;full-title&gt;Int J Primatol&lt;/full-title&gt;&lt;/periodical&gt;&lt;pages&gt;876-895&lt;/pages&gt;&lt;volume&gt;42&lt;/volume&gt;&lt;dates&gt;&lt;year&gt;2021&lt;/year&gt;&lt;/dates&gt;&lt;urls&gt;&lt;/urls&gt;&lt;/record&gt;&lt;/Cite&gt;&lt;/EndNote&gt;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8822D" w14:textId="753096B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6F841" w14:textId="1E6F66CA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E8B7D" w14:textId="59F3354C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ZWNOdW0+MjEwPC9SZWNOdW0+PERpc3BsYXlUZXh0Pls1Mi01NF08L0Rpc3BsYXlUZXh0PjxyZWNv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ZWNOdW0+MjEwPC9SZWNOdW0+PERpc3BsYXlUZXh0Pls1Mi01NF08L0Rpc3BsYXlUZXh0PjxyZWNv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[52-54]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69EC80FB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0224" w14:textId="2B116C13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Ateles geoffroyi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F685" w14:textId="02968486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252E" w14:textId="75D48D25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794.00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3FE3" w14:textId="528B9631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&lt;EndNote&gt;&lt;Cite&gt;&lt;Author&gt;Martinez&lt;/Author&gt;&lt;Year&gt;2020&lt;/Year&gt;&lt;RecNum&gt;115&lt;/RecNum&gt;&lt;DisplayText&gt;[12, 29]&lt;/DisplayText&gt;&lt;record&gt;&lt;rec-number&gt;115&lt;/rec-number&gt;&lt;foreign-keys&gt;&lt;key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[12, 29]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A9B3" w14:textId="374EC14E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27BE" w14:textId="0290AB40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PEVuZE5vdGU+PENpdGU+PEF1dGhvcj5TYWlsZXI8L0F1dGhvcj48WWVhcj4xOTg1PC9ZZWFyPjxS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=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PEVuZE5vdGU+PENpdGU+PEF1dGhvcj5TYWlsZXI8L0F1dGhvcj48WWVhcj4xOTg1PC9ZZWFyPjxS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=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[75, 83-86]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9D90" w14:textId="4085B46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4267" w14:textId="6287DAE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&lt;EndNote&gt;&lt;Cite&gt;&lt;Author&gt;Richard&lt;/Author&gt;&lt;Year&gt;1970&lt;/Year&gt;&lt;RecNum&gt;262&lt;/RecNum&gt;&lt;DisplayText&gt;[83, 87]&lt;/DisplayText&gt;&lt;record&gt;&lt;rec-number&gt;262&lt;/rec-number&gt;&lt;foreign-keys&gt;&lt;key app="EN" db-id="2fe2ztaw8d0rs7ezrs6pes2dre2tzwe2wxr9" timestamp="1706561999"&gt;262&lt;/key&gt;&lt;/foreign-keys&gt;&lt;ref-type name="Journal Article"&gt;17&lt;/ref-type&gt;&lt;contributors&gt;&lt;authors&gt;&lt;author&gt;Richard, A. F.&lt;/author&gt;&lt;/authors&gt;&lt;/contributors&gt;&lt;titles&gt;&lt;title&gt;&lt;style face="normal" font="default" size="100%"&gt;A comparative study of the activity patterns and behavior of &lt;/style&gt;&lt;style face="italic" font="default" size="100%"&gt;Alouatta villosa&lt;/style&gt;&lt;style face="normal" font="default" size="100%"&gt; and &lt;/style&gt;&lt;style face="italic" font="default" size="100%"&gt;Ateles geoffroyi&lt;/style&gt;&lt;/title&gt;&lt;secondary-title&gt;Folia Primatologica&lt;/secondary-title&gt;&lt;/titles&gt;&lt;periodical&gt;&lt;full-title&gt;Folia Primatologica&lt;/full-title&gt;&lt;/periodical&gt;&lt;pages&gt;241-263&lt;/pages&gt;&lt;volume&gt;12&lt;/volume&gt;&lt;dates&gt;&lt;year&gt;1970&lt;/year&gt;&lt;/dates&gt;&lt;urls&gt;&lt;/urls&gt;&lt;/record&gt;&lt;/Cite&gt;&lt;Cite&gt;&lt;Author&gt;Munoz-Delgado&lt;/Author&gt;&lt;Year&gt;2014&lt;/Year&gt;&lt;RecNum&gt;225&lt;/RecNum&gt;&lt;record&gt;&lt;rec-number&gt;225&lt;/rec-number&gt;&lt;foreign-keys&gt;&lt;key app="EN" db-id="2fe2ztaw8d0rs7ezrs6pes2dre2tzwe2wxr9" timestamp="1705086877"&gt;225&lt;/key&gt;&lt;/foreign-keys&gt;&lt;ref-type name="Journal Article"&gt;17&lt;/ref-type&gt;&lt;contributors&gt;&lt;authors&gt;&lt;author&gt;Munoz-Delgado, J.&lt;/author&gt;&lt;author&gt;Sánchez-Ferrer, J. C.&lt;/author&gt;&lt;author&gt;Pérez-Galicia, S.&lt;/author&gt;&lt;author&gt;Canales-Espinosa, D.&lt;/author&gt;&lt;author&gt;Erkert, H. G.&lt;/author&gt;&lt;/authors&gt;&lt;/contributors&gt;&lt;titles&gt;&lt;title&gt;Effects of housing conditions and season on the activity rhythm of spider monkeys (Ateles geoffroyi) kept under natural conditions within their distributional range in Central Mexico&lt;/title&gt;&lt;secondary-title&gt;Chronobiology International&lt;/secondary-title&gt;&lt;/titles&gt;&lt;periodical&gt;&lt;full-title&gt;Chronobiology International&lt;/full-title&gt;&lt;/periodical&gt;&lt;pages&gt;983-995&lt;/pages&gt;&lt;volume&gt;31&lt;/volume&gt;&lt;number&gt;9&lt;/number&gt;&lt;dates&gt;&lt;year&gt;2014&lt;/year&gt;&lt;/dates&gt;&lt;urls&gt;&lt;/urls&gt;&lt;/record&gt;&lt;/Cite&gt;&lt;/EndNote&gt;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[83, 87]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3FE4" w14:textId="62088E79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BDF9" w14:textId="4DF665D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B4C4" w14:textId="13A8678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&lt;EndNote&gt;&lt;Cite&gt;&lt;Author&gt;Hiramatsu&lt;/Author&gt;&lt;Year&gt;2005&lt;/Year&gt;&lt;RecNum&gt;209&lt;/RecNum&gt;&lt;DisplayText&gt;[88]&lt;/DisplayText&gt;&lt;record&gt;&lt;rec-number&gt;209&lt;/rec-number&gt;&lt;foreign-keys&gt;&lt;key app="EN" db-id="2fe2ztaw8d0rs7ezrs6pes2dre2tzwe2wxr9" timestamp="1696716733"&gt;209&lt;/key&gt;&lt;/foreign-keys&gt;&lt;ref-type name="Journal Article"&gt;17&lt;/ref-type&gt;&lt;contributors&gt;&lt;authors&gt;&lt;author&gt;Hiramatsu, C.&lt;/author&gt;&lt;author&gt;Tsutsui, T.&lt;/author&gt;&lt;author&gt;Matsumoto, Y.&lt;/author&gt;&lt;author&gt;Aureli, F.&lt;/author&gt;&lt;author&gt;Fedigan, L. M.&lt;/author&gt;&lt;author&gt;Kawamura, S.&lt;/author&gt;&lt;/authors&gt;&lt;/contributors&gt;&lt;titles&gt;&lt;title&gt;&lt;style face="normal" font="default" size="100%"&gt;Color-vision polymorphism in wild capuchins (&lt;/style&gt;&lt;style face="italic" font="default" size="100%"&gt;Cebus capucinus&lt;/style&gt;&lt;style face="normal" font="default" size="100%"&gt;) and spider monkeys (&lt;/style&gt;&lt;style face="italic" font="default" size="100%"&gt;Ateles geoffroyi&lt;/style&gt;&lt;style face="normal" font="default" size="100%"&gt;) in Costa Rica&lt;/style&gt;&lt;/title&gt;&lt;secondary-title&gt;American Journal  of Primatology&lt;/secondary-title&gt;&lt;/titles&gt;&lt;periodical&gt;&lt;full-title&gt;American Journal  of Primatology&lt;/full-title&gt;&lt;/periodical&gt;&lt;pages&gt;447-461&lt;/pages&gt;&lt;volume&gt;67&lt;/volume&gt;&lt;number&gt;4&lt;/number&gt;&lt;dates&gt;&lt;year&gt;2005&lt;/year&gt;&lt;/dates&gt;&lt;urls&gt;&lt;/urls&gt;&lt;/record&gt;&lt;/Cite&gt;&lt;/EndNote&gt;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[88]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0C8AC5E4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011A" w14:textId="620A2FB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Saguinus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oedipus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16C" w14:textId="7AB7EDB4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20F2" w14:textId="5BC82801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AD0C" w14:textId="0F344E40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&lt;EndNote&gt;&lt;Cite&gt;&lt;Author&gt;Harcourt&lt;/Author&gt;&lt;Year&gt;1995&lt;/Year&gt;&lt;RecNum&gt;106&lt;/RecNum&gt;&lt;DisplayText&gt;[6, 29]&lt;/DisplayText&gt;&lt;record&gt;&lt;rec-number&gt;106&lt;/rec-number&gt;&lt;foreign-keys&gt;&lt;key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29]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3A1" w14:textId="002719C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Frug/G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C8CB" w14:textId="436D6FC4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&lt;EndNote&gt;&lt;Cite&gt;&lt;Author&gt;Garcia-Castillo&lt;/Author&gt;&lt;Year&gt;2018&lt;/Year&gt;&lt;RecNum&gt;239&lt;/RecNum&gt;&lt;DisplayText&gt;[89]&lt;/DisplayText&gt;&lt;record&gt;&lt;rec-number&gt;239&lt;/rec-number&gt;&lt;foreign-keys&gt;&lt;key app="EN" db-id="2fe2ztaw8d0rs7ezrs6pes2dre2tzwe2wxr9" timestamp="1706556367"&gt;239&lt;/key&gt;&lt;/foreign-keys&gt;&lt;ref-type name="Journal Article"&gt;17&lt;/ref-type&gt;&lt;contributors&gt;&lt;authors&gt;&lt;author&gt;Garcia-Castillo, F.&lt;/author&gt;&lt;author&gt;Defler, T. R.&lt;/author&gt;&lt;/authors&gt;&lt;/contributors&gt;&lt;titles&gt;&lt;title&gt;&lt;style face="normal" font="default" size="100%"&gt;The diet of &lt;/style&gt;&lt;style face="italic" font="default" size="100%"&gt;Saguinus oedipus&lt;/style&gt;&lt;style face="normal" font="default" size="100%"&gt; in a dry tropical forest and the importance  of Spondias mombin gum as a “fallback food”&lt;/style&gt;&lt;/title&gt;&lt;secondary-title&gt;Primate Conservation&lt;/secondary-title&gt;&lt;/titles&gt;&lt;periodical&gt;&lt;full-title&gt;Primate Conservation&lt;/full-title&gt;&lt;/periodical&gt;&lt;pages&gt;67-79&lt;/pages&gt;&lt;volume&gt;32&lt;/volume&gt;&lt;dates&gt;&lt;year&gt;2018&lt;/year&gt;&lt;/dates&gt;&lt;urls&gt;&lt;/urls&gt;&lt;/record&gt;&lt;/Cite&gt;&lt;/EndNote&gt;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[89]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DB28" w14:textId="2D92009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44FB" w14:textId="0801408B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&lt;EndNote&gt;&lt;Cite&gt;&lt;Author&gt;Boubli&lt;/Author&gt;&lt;Year&gt;2015&lt;/Year&gt;&lt;RecNum&gt;234&lt;/RecNum&gt;&lt;DisplayText&gt;[77]&lt;/DisplayText&gt;&lt;record&gt;&lt;rec-number&gt;234&lt;/rec-number&gt;&lt;foreign-keys&gt;&lt;key app="EN" db-id="2fe2ztaw8d0rs7ezrs6pes2dre2tzwe2wxr9" timestamp="1705260402"&gt;234&lt;/key&gt;&lt;/foreign-keys&gt;&lt;ref-type name="Journal Article"&gt;17&lt;/ref-type&gt;&lt;contributors&gt;&lt;authors&gt;&lt;author&gt;Boubli, J. P.&lt;/author&gt;&lt;author&gt;Ribas, C.&lt;/author&gt;&lt;author&gt;Lynch Alfaro, J. W.&lt;/author&gt;&lt;author&gt;Alfaro, M. E.&lt;/author&gt;&lt;author&gt;da Silva, M. N. F.&lt;/author&gt;&lt;author&gt;Pinho, G. M.&lt;/author&gt;&lt;author&gt;Farias, I. P.&lt;/author&gt;&lt;/authors&gt;&lt;/contributors&gt;&lt;titles&gt;&lt;title&gt;Spatial and temporal patterns of diversification on the Amazon: A test of the riverine hypothesis for all diurnal primates of Rio Negro and Rio Branco in Brazil&lt;/title&gt;&lt;secondary-title&gt;Molecular Phylogenetics and Evolution&lt;/secondary-title&gt;&lt;/titles&gt;&lt;periodical&gt;&lt;full-title&gt;Molecular Phylogenetics and Evolution&lt;/full-title&gt;&lt;/periodical&gt;&lt;pages&gt;400-412&lt;/pages&gt;&lt;volume&gt;82&lt;/volume&gt;&lt;num-vols&gt;B&lt;/num-vols&gt;&lt;dates&gt;&lt;year&gt;2015&lt;/year&gt;&lt;/dates&gt;&lt;urls&gt;&lt;/urls&gt;&lt;/record&gt;&lt;/Cite&gt;&lt;/EndNote&gt;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[77]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148B" w14:textId="17038DAD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FDA7" w14:textId="1B9E0A78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AB63" w14:textId="0DF4D472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&lt;EndNote&gt;&lt;Cite&gt;&lt;Author&gt;Jacobs&lt;/Author&gt;&lt;Year&gt;2003&lt;/Year&gt;&lt;RecNum&gt;210&lt;/RecNum&gt;&lt;DisplayText&gt;[52]&lt;/DisplayText&gt;&lt;record&gt;&lt;rec-number&gt;210&lt;/rec-number&gt;&lt;foreign-keys&gt;&lt;key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5E44D9" w:rsidRPr="005E44D9" w14:paraId="7E73316E" w14:textId="77777777" w:rsidTr="00D2337D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75E6" w14:textId="507E0FF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Cebus </w:t>
            </w:r>
            <w:proofErr w:type="spellStart"/>
            <w:r w:rsidRPr="005E44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apella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9A1" w14:textId="4BAF91BF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ED7F" w14:textId="59D75E31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E9F8" w14:textId="1E2BB5A6" w:rsidR="005E44D9" w:rsidRPr="005E44D9" w:rsidRDefault="005E44D9" w:rsidP="0087445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12]&lt;/DisplayText&gt;&lt;record&gt;&lt;rec-number&gt;115&lt;/rec-number&gt;&lt;foreign-keys&gt;&lt;key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[6, 12]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97DA" w14:textId="0C9DC26F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47FC" w14:textId="5A14FFB5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cj48UmVjTnVtPjI1NzwvUmVjTnVtPjxEaXNwbGF5VGV4dD5bNTgsIDkwLCA5MV08L0Rpc3BsYXlU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>
                <w:fldData xml:space="preserve">PEVuZE5vdGU+PENpdGU+PEF1dGhvcj5NaXR0ZXJtZWlyPC9BdXRob3I+PFllYXI+MTk4MTwvWWVh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</w:fldData>
              </w:fldCha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EN.CITE.DATA 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[58, 90, 91]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475" w14:textId="54B15DA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D209" w14:textId="5112BB6C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&lt;EndNote&gt;&lt;Cite&gt;&lt;Author&gt;Torres-Farfan&lt;/Author&gt;&lt;Year&gt;2008&lt;/Year&gt;&lt;RecNum&gt;231&lt;/RecNum&gt;&lt;DisplayText&gt;[92]&lt;/DisplayText&gt;&lt;record&gt;&lt;rec-number&gt;231&lt;/rec-number&gt;&lt;foreign-keys&gt;&lt;key app="EN" db-id="2fe2ztaw8d0rs7ezrs6pes2dre2tzwe2wxr9" timestamp="1705094262"&gt;231&lt;/key&gt;&lt;/foreign-keys&gt;&lt;ref-type name="Journal Article"&gt;17&lt;/ref-type&gt;&lt;contributors&gt;&lt;authors&gt;&lt;author&gt;Torres-Farfan, C.&lt;/author&gt;&lt;author&gt;Valenzuela, F. J.&lt;/author&gt;&lt;author&gt;Ebsensperger, R.&lt;/author&gt;&lt;author&gt;Méndez, N.&lt;/author&gt;&lt;author&gt;Campino, C.&lt;/author&gt;&lt;author&gt;Richter, H. G.&lt;/author&gt;&lt;author&gt;Valenzuela, G. J.&lt;/author&gt;&lt;author&gt;Serón-Ferre, M.&lt;/author&gt;&lt;/authors&gt;&lt;/contributors&gt;&lt;titles&gt;&lt;title&gt;&lt;style face="normal" font="default" size="100%"&gt;Circadian  cortisol secretion and circadian adrenal  response to ACTH are maintained in dexamethasone suppressed capuchin monkeys (&lt;/style&gt;&lt;style face="italic" font="default" size="100%"&gt;Cebus apell&lt;/style&gt;&lt;style face="normal" font="default" size="100%"&gt;a)&lt;/style&gt;&lt;/title&gt;&lt;secondary-title&gt;Am J Primatol&lt;/secondary-title&gt;&lt;/titles&gt;&lt;periodical&gt;&lt;full-title&gt;Am J Primatol&lt;/full-title&gt;&lt;abbr-1&gt;American journal of primatology&lt;/abbr-1&gt;&lt;/periodical&gt;&lt;pages&gt;93-100&lt;/pages&gt;&lt;volume&gt;70&lt;/volume&gt;&lt;dates&gt;&lt;year&gt;2008&lt;/year&gt;&lt;/dates&gt;&lt;urls&gt;&lt;/urls&gt;&lt;/record&gt;&lt;/Cite&gt;&lt;/EndNote&gt;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[92]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2B0" w14:textId="38751DA4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47AD" w14:textId="74A4A881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743E" w14:textId="4F722924" w:rsidR="005E44D9" w:rsidRPr="005E44D9" w:rsidRDefault="005E44D9" w:rsidP="0087445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begin"/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&lt;EndNote&gt;&lt;Cite&gt;&lt;Author&gt;Jacobs&lt;/Author&gt;&lt;Year&gt;2003&lt;/Year&gt;&lt;RecNum&gt;210&lt;/RecNum&gt;&lt;DisplayText&gt;[52]&lt;/DisplayText&gt;&lt;record&gt;&lt;rec-number&gt;210&lt;/rec-number&gt;&lt;foreign-keys&gt;&lt;key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separate"/>
            </w:r>
            <w:r w:rsidRPr="005E44D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14:ligatures w14:val="none"/>
              </w:rPr>
              <w:t>[52]</w:t>
            </w:r>
            <w:r w:rsidRPr="005E44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fldChar w:fldCharType="end"/>
            </w:r>
          </w:p>
        </w:tc>
      </w:tr>
    </w:tbl>
    <w:p w14:paraId="04448012" w14:textId="0058D5F4" w:rsidR="00E15755" w:rsidRPr="005E44D9" w:rsidRDefault="005E44D9">
      <w:pPr>
        <w:rPr>
          <w:rFonts w:ascii="Times New Roman" w:hAnsi="Times New Roman" w:cs="Times New Roman"/>
        </w:rPr>
      </w:pPr>
      <w:r w:rsidRPr="005E44D9">
        <w:rPr>
          <w:rFonts w:ascii="Times New Roman" w:hAnsi="Times New Roman" w:cs="Times New Roman"/>
          <w:b/>
          <w:bCs/>
        </w:rPr>
        <w:t>Diet</w:t>
      </w:r>
      <w:r w:rsidRPr="005E44D9">
        <w:rPr>
          <w:rFonts w:ascii="Times New Roman" w:hAnsi="Times New Roman" w:cs="Times New Roman"/>
        </w:rPr>
        <w:t xml:space="preserve">: </w:t>
      </w:r>
      <w:proofErr w:type="spellStart"/>
      <w:r w:rsidRPr="005E44D9">
        <w:rPr>
          <w:rFonts w:ascii="Times New Roman" w:hAnsi="Times New Roman" w:cs="Times New Roman"/>
        </w:rPr>
        <w:t>Fol</w:t>
      </w:r>
      <w:proofErr w:type="spellEnd"/>
      <w:r w:rsidRPr="005E44D9">
        <w:rPr>
          <w:rFonts w:ascii="Times New Roman" w:hAnsi="Times New Roman" w:cs="Times New Roman"/>
        </w:rPr>
        <w:t xml:space="preserve"> = folivory, Frug = frugivory, Om = omnivory, I = insectivory, </w:t>
      </w:r>
      <w:proofErr w:type="spellStart"/>
      <w:r w:rsidRPr="005E44D9">
        <w:rPr>
          <w:rFonts w:ascii="Times New Roman" w:hAnsi="Times New Roman" w:cs="Times New Roman"/>
        </w:rPr>
        <w:t>Scler</w:t>
      </w:r>
      <w:proofErr w:type="spellEnd"/>
      <w:r w:rsidRPr="005E44D9">
        <w:rPr>
          <w:rFonts w:ascii="Times New Roman" w:hAnsi="Times New Roman" w:cs="Times New Roman"/>
        </w:rPr>
        <w:t xml:space="preserve"> = </w:t>
      </w:r>
      <w:proofErr w:type="spellStart"/>
      <w:r w:rsidRPr="005E44D9">
        <w:rPr>
          <w:rFonts w:ascii="Times New Roman" w:hAnsi="Times New Roman" w:cs="Times New Roman"/>
        </w:rPr>
        <w:t>sclerocarp</w:t>
      </w:r>
      <w:proofErr w:type="spellEnd"/>
      <w:r w:rsidRPr="005E44D9">
        <w:rPr>
          <w:rFonts w:ascii="Times New Roman" w:hAnsi="Times New Roman" w:cs="Times New Roman"/>
        </w:rPr>
        <w:t xml:space="preserve"> forager; </w:t>
      </w:r>
      <w:r w:rsidRPr="005E44D9">
        <w:rPr>
          <w:rFonts w:ascii="Times New Roman" w:hAnsi="Times New Roman" w:cs="Times New Roman"/>
          <w:b/>
          <w:bCs/>
        </w:rPr>
        <w:t>AC</w:t>
      </w:r>
      <w:r w:rsidRPr="005E44D9">
        <w:rPr>
          <w:rFonts w:ascii="Times New Roman" w:hAnsi="Times New Roman" w:cs="Times New Roman"/>
        </w:rPr>
        <w:t xml:space="preserve"> = Activity Cycle:  D = diurnal, C = </w:t>
      </w:r>
      <w:proofErr w:type="spellStart"/>
      <w:r w:rsidRPr="005E44D9">
        <w:rPr>
          <w:rFonts w:ascii="Times New Roman" w:hAnsi="Times New Roman" w:cs="Times New Roman"/>
        </w:rPr>
        <w:t>cathermeral</w:t>
      </w:r>
      <w:proofErr w:type="spellEnd"/>
      <w:r w:rsidRPr="005E44D9">
        <w:rPr>
          <w:rFonts w:ascii="Times New Roman" w:hAnsi="Times New Roman" w:cs="Times New Roman"/>
        </w:rPr>
        <w:t xml:space="preserve">,  N = nocturnal; </w:t>
      </w:r>
      <w:r w:rsidRPr="005E44D9">
        <w:rPr>
          <w:rFonts w:ascii="Times New Roman" w:hAnsi="Times New Roman" w:cs="Times New Roman"/>
          <w:b/>
          <w:bCs/>
        </w:rPr>
        <w:t>MVS</w:t>
      </w:r>
      <w:r w:rsidRPr="005E44D9">
        <w:rPr>
          <w:rFonts w:ascii="Times New Roman" w:hAnsi="Times New Roman" w:cs="Times New Roman"/>
        </w:rPr>
        <w:t xml:space="preserve"> = Male Visual System: M = monochromat, D = dichromat, RT = routine trichromat; </w:t>
      </w:r>
      <w:r w:rsidRPr="005E44D9">
        <w:rPr>
          <w:rFonts w:ascii="Times New Roman" w:hAnsi="Times New Roman" w:cs="Times New Roman"/>
          <w:b/>
          <w:bCs/>
        </w:rPr>
        <w:t>FVS</w:t>
      </w:r>
      <w:r w:rsidRPr="005E44D9">
        <w:rPr>
          <w:rFonts w:ascii="Times New Roman" w:hAnsi="Times New Roman" w:cs="Times New Roman"/>
        </w:rPr>
        <w:t xml:space="preserve"> = Female  Visual System: M = monochromat, D = dichromat,  PD = polymorphic dichromat, PT = polymorphic trichromat, RT = routine trichromat.</w:t>
      </w:r>
    </w:p>
    <w:p w14:paraId="275F3E9D" w14:textId="77777777" w:rsidR="00E15755" w:rsidRPr="005E44D9" w:rsidRDefault="00E15755">
      <w:pPr>
        <w:rPr>
          <w:rFonts w:ascii="Times New Roman" w:hAnsi="Times New Roman" w:cs="Times New Roman"/>
        </w:rPr>
      </w:pPr>
    </w:p>
    <w:p w14:paraId="18D3282C" w14:textId="77777777" w:rsidR="005E44D9" w:rsidRPr="005E44D9" w:rsidRDefault="00E15755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</w:rPr>
        <w:fldChar w:fldCharType="begin"/>
      </w:r>
      <w:r w:rsidRPr="005E44D9">
        <w:rPr>
          <w:rFonts w:ascii="Times New Roman" w:hAnsi="Times New Roman" w:cs="Times New Roman"/>
        </w:rPr>
        <w:instrText xml:space="preserve"> ADDIN EN.REFLIST </w:instrText>
      </w:r>
      <w:r w:rsidRPr="005E44D9">
        <w:rPr>
          <w:rFonts w:ascii="Times New Roman" w:hAnsi="Times New Roman" w:cs="Times New Roman"/>
        </w:rPr>
        <w:fldChar w:fldCharType="separate"/>
      </w:r>
      <w:r w:rsidR="005E44D9" w:rsidRPr="005E44D9">
        <w:rPr>
          <w:rFonts w:ascii="Times New Roman" w:hAnsi="Times New Roman" w:cs="Times New Roman"/>
          <w:noProof/>
        </w:rPr>
        <w:t>1.</w:t>
      </w:r>
      <w:r w:rsidR="005E44D9" w:rsidRPr="005E44D9">
        <w:rPr>
          <w:rFonts w:ascii="Times New Roman" w:hAnsi="Times New Roman" w:cs="Times New Roman"/>
          <w:noProof/>
        </w:rPr>
        <w:tab/>
        <w:t xml:space="preserve">Glander, K.E., et al., </w:t>
      </w:r>
      <w:r w:rsidR="005E44D9" w:rsidRPr="005E44D9">
        <w:rPr>
          <w:rFonts w:ascii="Times New Roman" w:hAnsi="Times New Roman" w:cs="Times New Roman"/>
          <w:i/>
          <w:noProof/>
        </w:rPr>
        <w:t>Morphometrics of testicle size of rain forest lemur species from southeastern Madagascar.</w:t>
      </w:r>
      <w:r w:rsidR="005E44D9" w:rsidRPr="005E44D9">
        <w:rPr>
          <w:rFonts w:ascii="Times New Roman" w:hAnsi="Times New Roman" w:cs="Times New Roman"/>
          <w:noProof/>
        </w:rPr>
        <w:t xml:space="preserve"> Journal of human evolution, 1992. </w:t>
      </w:r>
      <w:r w:rsidR="005E44D9" w:rsidRPr="005E44D9">
        <w:rPr>
          <w:rFonts w:ascii="Times New Roman" w:hAnsi="Times New Roman" w:cs="Times New Roman"/>
          <w:b/>
          <w:noProof/>
        </w:rPr>
        <w:t>22</w:t>
      </w:r>
      <w:r w:rsidR="005E44D9" w:rsidRPr="005E44D9">
        <w:rPr>
          <w:rFonts w:ascii="Times New Roman" w:hAnsi="Times New Roman" w:cs="Times New Roman"/>
          <w:noProof/>
        </w:rPr>
        <w:t>: p. 1-17.</w:t>
      </w:r>
    </w:p>
    <w:p w14:paraId="47551A2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2.</w:t>
      </w:r>
      <w:r w:rsidRPr="005E44D9">
        <w:rPr>
          <w:rFonts w:ascii="Times New Roman" w:hAnsi="Times New Roman" w:cs="Times New Roman"/>
          <w:noProof/>
        </w:rPr>
        <w:tab/>
        <w:t xml:space="preserve">Faulkner, A.L. and S.M. Lehman, </w:t>
      </w:r>
      <w:r w:rsidRPr="005E44D9">
        <w:rPr>
          <w:rFonts w:ascii="Times New Roman" w:hAnsi="Times New Roman" w:cs="Times New Roman"/>
          <w:i/>
          <w:noProof/>
        </w:rPr>
        <w:t>Feeding patterns in a small-bodied nocturnal folivore (Avahi laniger) and the influence of leaf chemistry: a preliminary study.  .</w:t>
      </w:r>
      <w:r w:rsidRPr="005E44D9">
        <w:rPr>
          <w:rFonts w:ascii="Times New Roman" w:hAnsi="Times New Roman" w:cs="Times New Roman"/>
          <w:noProof/>
        </w:rPr>
        <w:t xml:space="preserve"> Folia Primatologica, 2006. </w:t>
      </w:r>
      <w:r w:rsidRPr="005E44D9">
        <w:rPr>
          <w:rFonts w:ascii="Times New Roman" w:hAnsi="Times New Roman" w:cs="Times New Roman"/>
          <w:b/>
          <w:noProof/>
        </w:rPr>
        <w:t>77</w:t>
      </w:r>
      <w:r w:rsidRPr="005E44D9">
        <w:rPr>
          <w:rFonts w:ascii="Times New Roman" w:hAnsi="Times New Roman" w:cs="Times New Roman"/>
          <w:noProof/>
        </w:rPr>
        <w:t>: p. 218-227.</w:t>
      </w:r>
    </w:p>
    <w:p w14:paraId="51D41CEE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3.</w:t>
      </w:r>
      <w:r w:rsidRPr="005E44D9">
        <w:rPr>
          <w:rFonts w:ascii="Times New Roman" w:hAnsi="Times New Roman" w:cs="Times New Roman"/>
          <w:noProof/>
        </w:rPr>
        <w:tab/>
        <w:t xml:space="preserve">Granzhorn, J.U., J.P. Abraham, and M. Razanahoera-Rakotomala, </w:t>
      </w:r>
      <w:r w:rsidRPr="005E44D9">
        <w:rPr>
          <w:rFonts w:ascii="Times New Roman" w:hAnsi="Times New Roman" w:cs="Times New Roman"/>
          <w:i/>
          <w:noProof/>
        </w:rPr>
        <w:t>Some aspects of the natural history and food selection of Avahi laniger.</w:t>
      </w:r>
      <w:r w:rsidRPr="005E44D9">
        <w:rPr>
          <w:rFonts w:ascii="Times New Roman" w:hAnsi="Times New Roman" w:cs="Times New Roman"/>
          <w:noProof/>
        </w:rPr>
        <w:t xml:space="preserve"> Primates, 1985. </w:t>
      </w:r>
      <w:r w:rsidRPr="005E44D9">
        <w:rPr>
          <w:rFonts w:ascii="Times New Roman" w:hAnsi="Times New Roman" w:cs="Times New Roman"/>
          <w:b/>
          <w:noProof/>
        </w:rPr>
        <w:t>26</w:t>
      </w:r>
      <w:r w:rsidRPr="005E44D9">
        <w:rPr>
          <w:rFonts w:ascii="Times New Roman" w:hAnsi="Times New Roman" w:cs="Times New Roman"/>
          <w:noProof/>
        </w:rPr>
        <w:t>: p. 452-463.</w:t>
      </w:r>
    </w:p>
    <w:p w14:paraId="6B5E0D74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4.</w:t>
      </w:r>
      <w:r w:rsidRPr="005E44D9">
        <w:rPr>
          <w:rFonts w:ascii="Times New Roman" w:hAnsi="Times New Roman" w:cs="Times New Roman"/>
          <w:noProof/>
        </w:rPr>
        <w:tab/>
        <w:t xml:space="preserve">Harcourt, C., </w:t>
      </w:r>
      <w:r w:rsidRPr="005E44D9">
        <w:rPr>
          <w:rFonts w:ascii="Times New Roman" w:hAnsi="Times New Roman" w:cs="Times New Roman"/>
          <w:i/>
          <w:noProof/>
        </w:rPr>
        <w:t>Diet and behavior of a nocturnal lemur, Avahi laniger, in the wild. .</w:t>
      </w:r>
      <w:r w:rsidRPr="005E44D9">
        <w:rPr>
          <w:rFonts w:ascii="Times New Roman" w:hAnsi="Times New Roman" w:cs="Times New Roman"/>
          <w:noProof/>
        </w:rPr>
        <w:t xml:space="preserve"> Journal of the Zoological Society  of London, 1991. </w:t>
      </w:r>
      <w:r w:rsidRPr="005E44D9">
        <w:rPr>
          <w:rFonts w:ascii="Times New Roman" w:hAnsi="Times New Roman" w:cs="Times New Roman"/>
          <w:b/>
          <w:noProof/>
        </w:rPr>
        <w:t>223</w:t>
      </w:r>
      <w:r w:rsidRPr="005E44D9">
        <w:rPr>
          <w:rFonts w:ascii="Times New Roman" w:hAnsi="Times New Roman" w:cs="Times New Roman"/>
          <w:noProof/>
        </w:rPr>
        <w:t>: p. 667-674.</w:t>
      </w:r>
    </w:p>
    <w:p w14:paraId="7170514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5.</w:t>
      </w:r>
      <w:r w:rsidRPr="005E44D9">
        <w:rPr>
          <w:rFonts w:ascii="Times New Roman" w:hAnsi="Times New Roman" w:cs="Times New Roman"/>
          <w:noProof/>
        </w:rPr>
        <w:tab/>
        <w:t xml:space="preserve">Veilleux, C.C., et al., </w:t>
      </w:r>
      <w:r w:rsidRPr="005E44D9">
        <w:rPr>
          <w:rFonts w:ascii="Times New Roman" w:hAnsi="Times New Roman" w:cs="Times New Roman"/>
          <w:i/>
          <w:noProof/>
        </w:rPr>
        <w:t>Opsin genes and visual ecology in a nocturnal folivorous lemur.</w:t>
      </w:r>
      <w:r w:rsidRPr="005E44D9">
        <w:rPr>
          <w:rFonts w:ascii="Times New Roman" w:hAnsi="Times New Roman" w:cs="Times New Roman"/>
          <w:noProof/>
        </w:rPr>
        <w:t xml:space="preserve"> Int J Primatol, 2014: p. 1-20.</w:t>
      </w:r>
    </w:p>
    <w:p w14:paraId="4A439DE1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lastRenderedPageBreak/>
        <w:t>6.</w:t>
      </w:r>
      <w:r w:rsidRPr="005E44D9">
        <w:rPr>
          <w:rFonts w:ascii="Times New Roman" w:hAnsi="Times New Roman" w:cs="Times New Roman"/>
          <w:noProof/>
        </w:rPr>
        <w:tab/>
        <w:t xml:space="preserve">Harcourt, A.H., A. Purvis, and L. Liles, </w:t>
      </w:r>
      <w:r w:rsidRPr="005E44D9">
        <w:rPr>
          <w:rFonts w:ascii="Times New Roman" w:hAnsi="Times New Roman" w:cs="Times New Roman"/>
          <w:i/>
          <w:noProof/>
        </w:rPr>
        <w:t>Sperm competition: Mating system, not breeding season, affects testes size of primates.</w:t>
      </w:r>
      <w:r w:rsidRPr="005E44D9">
        <w:rPr>
          <w:rFonts w:ascii="Times New Roman" w:hAnsi="Times New Roman" w:cs="Times New Roman"/>
          <w:noProof/>
        </w:rPr>
        <w:t xml:space="preserve"> Functional Ecology, 1995. </w:t>
      </w:r>
      <w:r w:rsidRPr="005E44D9">
        <w:rPr>
          <w:rFonts w:ascii="Times New Roman" w:hAnsi="Times New Roman" w:cs="Times New Roman"/>
          <w:b/>
          <w:noProof/>
        </w:rPr>
        <w:t>9</w:t>
      </w:r>
      <w:r w:rsidRPr="005E44D9">
        <w:rPr>
          <w:rFonts w:ascii="Times New Roman" w:hAnsi="Times New Roman" w:cs="Times New Roman"/>
          <w:noProof/>
        </w:rPr>
        <w:t>(3): p. 468-476.</w:t>
      </w:r>
    </w:p>
    <w:p w14:paraId="4EA16DD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7.</w:t>
      </w:r>
      <w:r w:rsidRPr="005E44D9">
        <w:rPr>
          <w:rFonts w:ascii="Times New Roman" w:hAnsi="Times New Roman" w:cs="Times New Roman"/>
          <w:noProof/>
        </w:rPr>
        <w:tab/>
        <w:t xml:space="preserve">Lahann, P., </w:t>
      </w:r>
      <w:r w:rsidRPr="005E44D9">
        <w:rPr>
          <w:rFonts w:ascii="Times New Roman" w:hAnsi="Times New Roman" w:cs="Times New Roman"/>
          <w:i/>
          <w:noProof/>
        </w:rPr>
        <w:t>Feeding ecology and seed dispersal of sympatric cheirogaleid lemurs (Microcebus murinus, Cheirogaleus medius, Cheirogaleus major) in the littoral  rainforest of south-east Madagascar.</w:t>
      </w:r>
      <w:r w:rsidRPr="005E44D9">
        <w:rPr>
          <w:rFonts w:ascii="Times New Roman" w:hAnsi="Times New Roman" w:cs="Times New Roman"/>
          <w:noProof/>
        </w:rPr>
        <w:t xml:space="preserve"> J Zool, 2007. </w:t>
      </w:r>
      <w:r w:rsidRPr="005E44D9">
        <w:rPr>
          <w:rFonts w:ascii="Times New Roman" w:hAnsi="Times New Roman" w:cs="Times New Roman"/>
          <w:b/>
          <w:noProof/>
        </w:rPr>
        <w:t>271</w:t>
      </w:r>
      <w:r w:rsidRPr="005E44D9">
        <w:rPr>
          <w:rFonts w:ascii="Times New Roman" w:hAnsi="Times New Roman" w:cs="Times New Roman"/>
          <w:noProof/>
        </w:rPr>
        <w:t>: p. 88-98.</w:t>
      </w:r>
    </w:p>
    <w:p w14:paraId="5FA273DE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8.</w:t>
      </w:r>
      <w:r w:rsidRPr="005E44D9">
        <w:rPr>
          <w:rFonts w:ascii="Times New Roman" w:hAnsi="Times New Roman" w:cs="Times New Roman"/>
          <w:noProof/>
        </w:rPr>
        <w:tab/>
        <w:t xml:space="preserve">Bearder, S.K., </w:t>
      </w:r>
      <w:r w:rsidRPr="005E44D9">
        <w:rPr>
          <w:rFonts w:ascii="Times New Roman" w:hAnsi="Times New Roman" w:cs="Times New Roman"/>
          <w:i/>
          <w:noProof/>
        </w:rPr>
        <w:t>Physical and social diversity among nocturnal primates: a new view based on long term research.</w:t>
      </w:r>
      <w:r w:rsidRPr="005E44D9">
        <w:rPr>
          <w:rFonts w:ascii="Times New Roman" w:hAnsi="Times New Roman" w:cs="Times New Roman"/>
          <w:noProof/>
        </w:rPr>
        <w:t xml:space="preserve"> Primates, 1999. </w:t>
      </w:r>
      <w:r w:rsidRPr="005E44D9">
        <w:rPr>
          <w:rFonts w:ascii="Times New Roman" w:hAnsi="Times New Roman" w:cs="Times New Roman"/>
          <w:b/>
          <w:noProof/>
        </w:rPr>
        <w:t>40</w:t>
      </w:r>
      <w:r w:rsidRPr="005E44D9">
        <w:rPr>
          <w:rFonts w:ascii="Times New Roman" w:hAnsi="Times New Roman" w:cs="Times New Roman"/>
          <w:noProof/>
        </w:rPr>
        <w:t>(1): p. 267-282.</w:t>
      </w:r>
    </w:p>
    <w:p w14:paraId="373F006F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9.</w:t>
      </w:r>
      <w:r w:rsidRPr="005E44D9">
        <w:rPr>
          <w:rFonts w:ascii="Times New Roman" w:hAnsi="Times New Roman" w:cs="Times New Roman"/>
          <w:noProof/>
        </w:rPr>
        <w:tab/>
        <w:t xml:space="preserve">Veilleux, C.C., E.E. Louis, and D.A. Bolnick, </w:t>
      </w:r>
      <w:r w:rsidRPr="005E44D9">
        <w:rPr>
          <w:rFonts w:ascii="Times New Roman" w:hAnsi="Times New Roman" w:cs="Times New Roman"/>
          <w:i/>
          <w:noProof/>
        </w:rPr>
        <w:t>Nocturnal light environments influence color vision and signatures of selection on the OPN1SW opsin gene in nocturnal lemurs.</w:t>
      </w:r>
      <w:r w:rsidRPr="005E44D9">
        <w:rPr>
          <w:rFonts w:ascii="Times New Roman" w:hAnsi="Times New Roman" w:cs="Times New Roman"/>
          <w:noProof/>
        </w:rPr>
        <w:t xml:space="preserve"> Molecular biology and evolution, 2013. </w:t>
      </w:r>
      <w:r w:rsidRPr="005E44D9">
        <w:rPr>
          <w:rFonts w:ascii="Times New Roman" w:hAnsi="Times New Roman" w:cs="Times New Roman"/>
          <w:b/>
          <w:noProof/>
        </w:rPr>
        <w:t>30</w:t>
      </w:r>
      <w:r w:rsidRPr="005E44D9">
        <w:rPr>
          <w:rFonts w:ascii="Times New Roman" w:hAnsi="Times New Roman" w:cs="Times New Roman"/>
          <w:noProof/>
        </w:rPr>
        <w:t>(6): p. 1420-1437.</w:t>
      </w:r>
    </w:p>
    <w:p w14:paraId="34DF748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10.</w:t>
      </w:r>
      <w:r w:rsidRPr="005E44D9">
        <w:rPr>
          <w:rFonts w:ascii="Times New Roman" w:hAnsi="Times New Roman" w:cs="Times New Roman"/>
          <w:noProof/>
        </w:rPr>
        <w:tab/>
        <w:t xml:space="preserve">Kappeler, P.M., </w:t>
      </w:r>
      <w:r w:rsidRPr="005E44D9">
        <w:rPr>
          <w:rFonts w:ascii="Times New Roman" w:hAnsi="Times New Roman" w:cs="Times New Roman"/>
          <w:i/>
          <w:noProof/>
        </w:rPr>
        <w:t>Intrasexual selection and testis size in strepsirhine primates.</w:t>
      </w:r>
      <w:r w:rsidRPr="005E44D9">
        <w:rPr>
          <w:rFonts w:ascii="Times New Roman" w:hAnsi="Times New Roman" w:cs="Times New Roman"/>
          <w:noProof/>
        </w:rPr>
        <w:t xml:space="preserve"> Behavioral Ecology, 1997. </w:t>
      </w:r>
      <w:r w:rsidRPr="005E44D9">
        <w:rPr>
          <w:rFonts w:ascii="Times New Roman" w:hAnsi="Times New Roman" w:cs="Times New Roman"/>
          <w:b/>
          <w:noProof/>
        </w:rPr>
        <w:t>8</w:t>
      </w:r>
      <w:r w:rsidRPr="005E44D9">
        <w:rPr>
          <w:rFonts w:ascii="Times New Roman" w:hAnsi="Times New Roman" w:cs="Times New Roman"/>
          <w:noProof/>
        </w:rPr>
        <w:t>(1): p. 19-29.</w:t>
      </w:r>
    </w:p>
    <w:p w14:paraId="5A330FB6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11.</w:t>
      </w:r>
      <w:r w:rsidRPr="005E44D9">
        <w:rPr>
          <w:rFonts w:ascii="Times New Roman" w:hAnsi="Times New Roman" w:cs="Times New Roman"/>
          <w:noProof/>
        </w:rPr>
        <w:tab/>
        <w:t xml:space="preserve">Fietz, J. and J.U. Granzhorn, </w:t>
      </w:r>
      <w:r w:rsidRPr="005E44D9">
        <w:rPr>
          <w:rFonts w:ascii="Times New Roman" w:hAnsi="Times New Roman" w:cs="Times New Roman"/>
          <w:i/>
          <w:noProof/>
        </w:rPr>
        <w:t>Feeding ecology of the hibernating primate Cheirogaleus medius: how does it get so fat?</w:t>
      </w:r>
      <w:r w:rsidRPr="005E44D9">
        <w:rPr>
          <w:rFonts w:ascii="Times New Roman" w:hAnsi="Times New Roman" w:cs="Times New Roman"/>
          <w:noProof/>
        </w:rPr>
        <w:t xml:space="preserve"> Oecologia, 1999. </w:t>
      </w:r>
      <w:r w:rsidRPr="005E44D9">
        <w:rPr>
          <w:rFonts w:ascii="Times New Roman" w:hAnsi="Times New Roman" w:cs="Times New Roman"/>
          <w:b/>
          <w:noProof/>
        </w:rPr>
        <w:t>121</w:t>
      </w:r>
      <w:r w:rsidRPr="005E44D9">
        <w:rPr>
          <w:rFonts w:ascii="Times New Roman" w:hAnsi="Times New Roman" w:cs="Times New Roman"/>
          <w:noProof/>
        </w:rPr>
        <w:t>: p. 50-63.</w:t>
      </w:r>
    </w:p>
    <w:p w14:paraId="2188BE30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12.</w:t>
      </w:r>
      <w:r w:rsidRPr="005E44D9">
        <w:rPr>
          <w:rFonts w:ascii="Times New Roman" w:hAnsi="Times New Roman" w:cs="Times New Roman"/>
          <w:noProof/>
        </w:rPr>
        <w:tab/>
        <w:t xml:space="preserve">Martinez, G. and C. Garcia, </w:t>
      </w:r>
      <w:r w:rsidRPr="005E44D9">
        <w:rPr>
          <w:rFonts w:ascii="Times New Roman" w:hAnsi="Times New Roman" w:cs="Times New Roman"/>
          <w:i/>
          <w:noProof/>
        </w:rPr>
        <w:t>Sexual selection and sperm diversity in primates.</w:t>
      </w:r>
      <w:r w:rsidRPr="005E44D9">
        <w:rPr>
          <w:rFonts w:ascii="Times New Roman" w:hAnsi="Times New Roman" w:cs="Times New Roman"/>
          <w:noProof/>
        </w:rPr>
        <w:t xml:space="preserve"> Molecular and Ceullular Endocrinology, 2020. </w:t>
      </w:r>
      <w:r w:rsidRPr="005E44D9">
        <w:rPr>
          <w:rFonts w:ascii="Times New Roman" w:hAnsi="Times New Roman" w:cs="Times New Roman"/>
          <w:b/>
          <w:noProof/>
        </w:rPr>
        <w:t>518</w:t>
      </w:r>
      <w:r w:rsidRPr="005E44D9">
        <w:rPr>
          <w:rFonts w:ascii="Times New Roman" w:hAnsi="Times New Roman" w:cs="Times New Roman"/>
          <w:noProof/>
        </w:rPr>
        <w:t>: p. 1-15.</w:t>
      </w:r>
    </w:p>
    <w:p w14:paraId="34B665C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13.</w:t>
      </w:r>
      <w:r w:rsidRPr="005E44D9">
        <w:rPr>
          <w:rFonts w:ascii="Times New Roman" w:hAnsi="Times New Roman" w:cs="Times New Roman"/>
          <w:noProof/>
        </w:rPr>
        <w:tab/>
        <w:t xml:space="preserve">Simmen, B., et al., </w:t>
      </w:r>
      <w:r w:rsidRPr="005E44D9">
        <w:rPr>
          <w:rFonts w:ascii="Times New Roman" w:hAnsi="Times New Roman" w:cs="Times New Roman"/>
          <w:i/>
          <w:noProof/>
        </w:rPr>
        <w:t>Diet, nutritional ecology, and birth season in Eulemur macaco in an anthropogenic forest in Madagascar.</w:t>
      </w:r>
      <w:r w:rsidRPr="005E44D9">
        <w:rPr>
          <w:rFonts w:ascii="Times New Roman" w:hAnsi="Times New Roman" w:cs="Times New Roman"/>
          <w:noProof/>
        </w:rPr>
        <w:t xml:space="preserve"> Int J Primatol, 2007. </w:t>
      </w:r>
      <w:r w:rsidRPr="005E44D9">
        <w:rPr>
          <w:rFonts w:ascii="Times New Roman" w:hAnsi="Times New Roman" w:cs="Times New Roman"/>
          <w:b/>
          <w:noProof/>
        </w:rPr>
        <w:t>28</w:t>
      </w:r>
      <w:r w:rsidRPr="005E44D9">
        <w:rPr>
          <w:rFonts w:ascii="Times New Roman" w:hAnsi="Times New Roman" w:cs="Times New Roman"/>
          <w:noProof/>
        </w:rPr>
        <w:t>: p. 1253-1266.</w:t>
      </w:r>
    </w:p>
    <w:p w14:paraId="5195652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14.</w:t>
      </w:r>
      <w:r w:rsidRPr="005E44D9">
        <w:rPr>
          <w:rFonts w:ascii="Times New Roman" w:hAnsi="Times New Roman" w:cs="Times New Roman"/>
          <w:noProof/>
        </w:rPr>
        <w:tab/>
        <w:t xml:space="preserve">Colquhon, I.C., </w:t>
      </w:r>
      <w:r w:rsidRPr="005E44D9">
        <w:rPr>
          <w:rFonts w:ascii="Times New Roman" w:hAnsi="Times New Roman" w:cs="Times New Roman"/>
          <w:i/>
          <w:noProof/>
        </w:rPr>
        <w:t>Cathemeral behavior of Eulemur macaco macaco at Ambato Massif, Madagascar.</w:t>
      </w:r>
      <w:r w:rsidRPr="005E44D9">
        <w:rPr>
          <w:rFonts w:ascii="Times New Roman" w:hAnsi="Times New Roman" w:cs="Times New Roman"/>
          <w:noProof/>
        </w:rPr>
        <w:t xml:space="preserve"> Folia Primatologica, 1998. </w:t>
      </w:r>
      <w:r w:rsidRPr="005E44D9">
        <w:rPr>
          <w:rFonts w:ascii="Times New Roman" w:hAnsi="Times New Roman" w:cs="Times New Roman"/>
          <w:b/>
          <w:noProof/>
        </w:rPr>
        <w:t>69</w:t>
      </w:r>
      <w:r w:rsidRPr="005E44D9">
        <w:rPr>
          <w:rFonts w:ascii="Times New Roman" w:hAnsi="Times New Roman" w:cs="Times New Roman"/>
          <w:noProof/>
        </w:rPr>
        <w:t>(7): p. 22-34.</w:t>
      </w:r>
    </w:p>
    <w:p w14:paraId="606AFC49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15.</w:t>
      </w:r>
      <w:r w:rsidRPr="005E44D9">
        <w:rPr>
          <w:rFonts w:ascii="Times New Roman" w:hAnsi="Times New Roman" w:cs="Times New Roman"/>
          <w:noProof/>
        </w:rPr>
        <w:tab/>
        <w:t xml:space="preserve">Jacobs, R.L., et al., </w:t>
      </w:r>
      <w:r w:rsidRPr="005E44D9">
        <w:rPr>
          <w:rFonts w:ascii="Times New Roman" w:hAnsi="Times New Roman" w:cs="Times New Roman"/>
          <w:i/>
          <w:noProof/>
        </w:rPr>
        <w:t>Less is more: lemurs (Eulemur spp.) may benefit from loss of trichromatic vision.</w:t>
      </w:r>
      <w:r w:rsidRPr="005E44D9">
        <w:rPr>
          <w:rFonts w:ascii="Times New Roman" w:hAnsi="Times New Roman" w:cs="Times New Roman"/>
          <w:noProof/>
        </w:rPr>
        <w:t xml:space="preserve"> Behavioral Ecology and Sociobiology, 2019. </w:t>
      </w:r>
      <w:r w:rsidRPr="005E44D9">
        <w:rPr>
          <w:rFonts w:ascii="Times New Roman" w:hAnsi="Times New Roman" w:cs="Times New Roman"/>
          <w:b/>
          <w:noProof/>
        </w:rPr>
        <w:t>73</w:t>
      </w:r>
      <w:r w:rsidRPr="005E44D9">
        <w:rPr>
          <w:rFonts w:ascii="Times New Roman" w:hAnsi="Times New Roman" w:cs="Times New Roman"/>
          <w:noProof/>
        </w:rPr>
        <w:t>: p. 1-17.</w:t>
      </w:r>
    </w:p>
    <w:p w14:paraId="01E9E55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16.</w:t>
      </w:r>
      <w:r w:rsidRPr="005E44D9">
        <w:rPr>
          <w:rFonts w:ascii="Times New Roman" w:hAnsi="Times New Roman" w:cs="Times New Roman"/>
          <w:noProof/>
        </w:rPr>
        <w:tab/>
        <w:t xml:space="preserve">Curtis, D.J., </w:t>
      </w:r>
      <w:r w:rsidRPr="005E44D9">
        <w:rPr>
          <w:rFonts w:ascii="Times New Roman" w:hAnsi="Times New Roman" w:cs="Times New Roman"/>
          <w:i/>
          <w:noProof/>
        </w:rPr>
        <w:t>Diet and nutrition in wild mongoose lemurs (Eulemur mongoz) and their implications for the evolution of female  dominance and small group size in lemurs.</w:t>
      </w:r>
      <w:r w:rsidRPr="005E44D9">
        <w:rPr>
          <w:rFonts w:ascii="Times New Roman" w:hAnsi="Times New Roman" w:cs="Times New Roman"/>
          <w:noProof/>
        </w:rPr>
        <w:t xml:space="preserve"> Am J Phys Anthropol, 2004. </w:t>
      </w:r>
      <w:r w:rsidRPr="005E44D9">
        <w:rPr>
          <w:rFonts w:ascii="Times New Roman" w:hAnsi="Times New Roman" w:cs="Times New Roman"/>
          <w:b/>
          <w:noProof/>
        </w:rPr>
        <w:t>124</w:t>
      </w:r>
      <w:r w:rsidRPr="005E44D9">
        <w:rPr>
          <w:rFonts w:ascii="Times New Roman" w:hAnsi="Times New Roman" w:cs="Times New Roman"/>
          <w:noProof/>
        </w:rPr>
        <w:t>: p. 234-247.</w:t>
      </w:r>
    </w:p>
    <w:p w14:paraId="70D449B6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17.</w:t>
      </w:r>
      <w:r w:rsidRPr="005E44D9">
        <w:rPr>
          <w:rFonts w:ascii="Times New Roman" w:hAnsi="Times New Roman" w:cs="Times New Roman"/>
          <w:noProof/>
        </w:rPr>
        <w:tab/>
        <w:t xml:space="preserve">Tan, Y. and W.H. Li, </w:t>
      </w:r>
      <w:r w:rsidRPr="005E44D9">
        <w:rPr>
          <w:rFonts w:ascii="Times New Roman" w:hAnsi="Times New Roman" w:cs="Times New Roman"/>
          <w:i/>
          <w:noProof/>
        </w:rPr>
        <w:t>Trichromatic vision in prosimians.</w:t>
      </w:r>
      <w:r w:rsidRPr="005E44D9">
        <w:rPr>
          <w:rFonts w:ascii="Times New Roman" w:hAnsi="Times New Roman" w:cs="Times New Roman"/>
          <w:noProof/>
        </w:rPr>
        <w:t xml:space="preserve"> Nature, 1999. </w:t>
      </w:r>
      <w:r w:rsidRPr="005E44D9">
        <w:rPr>
          <w:rFonts w:ascii="Times New Roman" w:hAnsi="Times New Roman" w:cs="Times New Roman"/>
          <w:b/>
          <w:noProof/>
        </w:rPr>
        <w:t>402</w:t>
      </w:r>
      <w:r w:rsidRPr="005E44D9">
        <w:rPr>
          <w:rFonts w:ascii="Times New Roman" w:hAnsi="Times New Roman" w:cs="Times New Roman"/>
          <w:noProof/>
        </w:rPr>
        <w:t>: p. 36.</w:t>
      </w:r>
    </w:p>
    <w:p w14:paraId="39E370D7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18.</w:t>
      </w:r>
      <w:r w:rsidRPr="005E44D9">
        <w:rPr>
          <w:rFonts w:ascii="Times New Roman" w:hAnsi="Times New Roman" w:cs="Times New Roman"/>
          <w:noProof/>
        </w:rPr>
        <w:tab/>
        <w:t xml:space="preserve">Scheun, J., et al., </w:t>
      </w:r>
      <w:r w:rsidRPr="005E44D9">
        <w:rPr>
          <w:rFonts w:ascii="Times New Roman" w:hAnsi="Times New Roman" w:cs="Times New Roman"/>
          <w:i/>
          <w:noProof/>
        </w:rPr>
        <w:t>Spicing up the menu: evidence of fruit feeding in Galago moholi.</w:t>
      </w:r>
      <w:r w:rsidRPr="005E44D9">
        <w:rPr>
          <w:rFonts w:ascii="Times New Roman" w:hAnsi="Times New Roman" w:cs="Times New Roman"/>
          <w:noProof/>
        </w:rPr>
        <w:t xml:space="preserve"> Primates, 2014. </w:t>
      </w:r>
      <w:r w:rsidRPr="005E44D9">
        <w:rPr>
          <w:rFonts w:ascii="Times New Roman" w:hAnsi="Times New Roman" w:cs="Times New Roman"/>
          <w:b/>
          <w:noProof/>
        </w:rPr>
        <w:t>55</w:t>
      </w:r>
      <w:r w:rsidRPr="005E44D9">
        <w:rPr>
          <w:rFonts w:ascii="Times New Roman" w:hAnsi="Times New Roman" w:cs="Times New Roman"/>
          <w:noProof/>
        </w:rPr>
        <w:t>: p. 359-363.</w:t>
      </w:r>
    </w:p>
    <w:p w14:paraId="62749530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19.</w:t>
      </w:r>
      <w:r w:rsidRPr="005E44D9">
        <w:rPr>
          <w:rFonts w:ascii="Times New Roman" w:hAnsi="Times New Roman" w:cs="Times New Roman"/>
          <w:noProof/>
        </w:rPr>
        <w:tab/>
        <w:t xml:space="preserve">Kawamura, S. and N. Kubotera, </w:t>
      </w:r>
      <w:r w:rsidRPr="005E44D9">
        <w:rPr>
          <w:rFonts w:ascii="Times New Roman" w:hAnsi="Times New Roman" w:cs="Times New Roman"/>
          <w:i/>
          <w:noProof/>
        </w:rPr>
        <w:t>Ancestral loss of short wave-sensitive cone visual pigment in lorisiform prosimians, contrasting iwth its strict conservation in other prosimians.</w:t>
      </w:r>
      <w:r w:rsidRPr="005E44D9">
        <w:rPr>
          <w:rFonts w:ascii="Times New Roman" w:hAnsi="Times New Roman" w:cs="Times New Roman"/>
          <w:noProof/>
        </w:rPr>
        <w:t xml:space="preserve"> Journal of Molecular Evolution, 2004. </w:t>
      </w:r>
      <w:r w:rsidRPr="005E44D9">
        <w:rPr>
          <w:rFonts w:ascii="Times New Roman" w:hAnsi="Times New Roman" w:cs="Times New Roman"/>
          <w:b/>
          <w:noProof/>
        </w:rPr>
        <w:t>58</w:t>
      </w:r>
      <w:r w:rsidRPr="005E44D9">
        <w:rPr>
          <w:rFonts w:ascii="Times New Roman" w:hAnsi="Times New Roman" w:cs="Times New Roman"/>
          <w:noProof/>
        </w:rPr>
        <w:t>: p. 314-321.</w:t>
      </w:r>
    </w:p>
    <w:p w14:paraId="4E08A324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20.</w:t>
      </w:r>
      <w:r w:rsidRPr="005E44D9">
        <w:rPr>
          <w:rFonts w:ascii="Times New Roman" w:hAnsi="Times New Roman" w:cs="Times New Roman"/>
          <w:noProof/>
        </w:rPr>
        <w:tab/>
        <w:t xml:space="preserve">Grassi, C., </w:t>
      </w:r>
      <w:r w:rsidRPr="005E44D9">
        <w:rPr>
          <w:rFonts w:ascii="Times New Roman" w:hAnsi="Times New Roman" w:cs="Times New Roman"/>
          <w:i/>
          <w:noProof/>
        </w:rPr>
        <w:t>Variability in habitat, diet, and social structure of Hapalemur griseus in Ranomafana National Park, Madagascar.</w:t>
      </w:r>
      <w:r w:rsidRPr="005E44D9">
        <w:rPr>
          <w:rFonts w:ascii="Times New Roman" w:hAnsi="Times New Roman" w:cs="Times New Roman"/>
          <w:noProof/>
        </w:rPr>
        <w:t xml:space="preserve"> Am J Phys Anthropol, 2006. </w:t>
      </w:r>
      <w:r w:rsidRPr="005E44D9">
        <w:rPr>
          <w:rFonts w:ascii="Times New Roman" w:hAnsi="Times New Roman" w:cs="Times New Roman"/>
          <w:b/>
          <w:noProof/>
        </w:rPr>
        <w:t>131</w:t>
      </w:r>
      <w:r w:rsidRPr="005E44D9">
        <w:rPr>
          <w:rFonts w:ascii="Times New Roman" w:hAnsi="Times New Roman" w:cs="Times New Roman"/>
          <w:noProof/>
        </w:rPr>
        <w:t>(1): p. 50-63.</w:t>
      </w:r>
    </w:p>
    <w:p w14:paraId="6A28F2C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21.</w:t>
      </w:r>
      <w:r w:rsidRPr="005E44D9">
        <w:rPr>
          <w:rFonts w:ascii="Times New Roman" w:hAnsi="Times New Roman" w:cs="Times New Roman"/>
          <w:noProof/>
        </w:rPr>
        <w:tab/>
        <w:t xml:space="preserve">Overdorf, D.J., S.G. Strait, and A. Telo, </w:t>
      </w:r>
      <w:r w:rsidRPr="005E44D9">
        <w:rPr>
          <w:rFonts w:ascii="Times New Roman" w:hAnsi="Times New Roman" w:cs="Times New Roman"/>
          <w:i/>
          <w:noProof/>
        </w:rPr>
        <w:t>Seasonal variation in activity and diet in a small-bodied folivorous primates, Hapalemur griseus, in Southeastern Madagascar.</w:t>
      </w:r>
      <w:r w:rsidRPr="005E44D9">
        <w:rPr>
          <w:rFonts w:ascii="Times New Roman" w:hAnsi="Times New Roman" w:cs="Times New Roman"/>
          <w:noProof/>
        </w:rPr>
        <w:t xml:space="preserve"> American Journal of Primatology, 1997. </w:t>
      </w:r>
      <w:r w:rsidRPr="005E44D9">
        <w:rPr>
          <w:rFonts w:ascii="Times New Roman" w:hAnsi="Times New Roman" w:cs="Times New Roman"/>
          <w:b/>
          <w:noProof/>
        </w:rPr>
        <w:t>43</w:t>
      </w:r>
      <w:r w:rsidRPr="005E44D9">
        <w:rPr>
          <w:rFonts w:ascii="Times New Roman" w:hAnsi="Times New Roman" w:cs="Times New Roman"/>
          <w:noProof/>
        </w:rPr>
        <w:t>: p. 211-223.</w:t>
      </w:r>
    </w:p>
    <w:p w14:paraId="75348EF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22.</w:t>
      </w:r>
      <w:r w:rsidRPr="005E44D9">
        <w:rPr>
          <w:rFonts w:ascii="Times New Roman" w:hAnsi="Times New Roman" w:cs="Times New Roman"/>
          <w:noProof/>
        </w:rPr>
        <w:tab/>
        <w:t xml:space="preserve">Jacobs, R.L. and B.J. Bradley, </w:t>
      </w:r>
      <w:r w:rsidRPr="005E44D9">
        <w:rPr>
          <w:rFonts w:ascii="Times New Roman" w:hAnsi="Times New Roman" w:cs="Times New Roman"/>
          <w:i/>
          <w:noProof/>
        </w:rPr>
        <w:t>Considering the influence of nonadaptive evolution on primate color vision.</w:t>
      </w:r>
      <w:r w:rsidRPr="005E44D9">
        <w:rPr>
          <w:rFonts w:ascii="Times New Roman" w:hAnsi="Times New Roman" w:cs="Times New Roman"/>
          <w:noProof/>
        </w:rPr>
        <w:t xml:space="preserve"> PLoS One, 2016. </w:t>
      </w:r>
      <w:r w:rsidRPr="005E44D9">
        <w:rPr>
          <w:rFonts w:ascii="Times New Roman" w:hAnsi="Times New Roman" w:cs="Times New Roman"/>
          <w:b/>
          <w:noProof/>
        </w:rPr>
        <w:t>11</w:t>
      </w:r>
      <w:r w:rsidRPr="005E44D9">
        <w:rPr>
          <w:rFonts w:ascii="Times New Roman" w:hAnsi="Times New Roman" w:cs="Times New Roman"/>
          <w:noProof/>
        </w:rPr>
        <w:t>(3): p. e0149664.</w:t>
      </w:r>
    </w:p>
    <w:p w14:paraId="1B5BB4A9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23.</w:t>
      </w:r>
      <w:r w:rsidRPr="005E44D9">
        <w:rPr>
          <w:rFonts w:ascii="Times New Roman" w:hAnsi="Times New Roman" w:cs="Times New Roman"/>
          <w:noProof/>
        </w:rPr>
        <w:tab/>
        <w:t xml:space="preserve">Sauther, M.L., </w:t>
      </w:r>
      <w:r w:rsidRPr="005E44D9">
        <w:rPr>
          <w:rFonts w:ascii="Times New Roman" w:hAnsi="Times New Roman" w:cs="Times New Roman"/>
          <w:i/>
          <w:noProof/>
        </w:rPr>
        <w:t xml:space="preserve">Reproductive behavior of free-ranging Lemur catta at Beza Mahafaly Special Reserve, Madagascar </w:t>
      </w:r>
      <w:r w:rsidRPr="005E44D9">
        <w:rPr>
          <w:rFonts w:ascii="Times New Roman" w:hAnsi="Times New Roman" w:cs="Times New Roman"/>
          <w:noProof/>
        </w:rPr>
        <w:t xml:space="preserve">Am J Phys Anthropol, 1991. </w:t>
      </w:r>
      <w:r w:rsidRPr="005E44D9">
        <w:rPr>
          <w:rFonts w:ascii="Times New Roman" w:hAnsi="Times New Roman" w:cs="Times New Roman"/>
          <w:b/>
          <w:noProof/>
        </w:rPr>
        <w:t>84</w:t>
      </w:r>
      <w:r w:rsidRPr="005E44D9">
        <w:rPr>
          <w:rFonts w:ascii="Times New Roman" w:hAnsi="Times New Roman" w:cs="Times New Roman"/>
          <w:noProof/>
        </w:rPr>
        <w:t>: p. 463-477.</w:t>
      </w:r>
    </w:p>
    <w:p w14:paraId="79314D44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lastRenderedPageBreak/>
        <w:t>24.</w:t>
      </w:r>
      <w:r w:rsidRPr="005E44D9">
        <w:rPr>
          <w:rFonts w:ascii="Times New Roman" w:hAnsi="Times New Roman" w:cs="Times New Roman"/>
          <w:noProof/>
        </w:rPr>
        <w:tab/>
        <w:t xml:space="preserve">Simmen, B., A. Hladik, and P. Ramasiarisoa, </w:t>
      </w:r>
      <w:r w:rsidRPr="005E44D9">
        <w:rPr>
          <w:rFonts w:ascii="Times New Roman" w:hAnsi="Times New Roman" w:cs="Times New Roman"/>
          <w:i/>
          <w:noProof/>
        </w:rPr>
        <w:t>Food intake and dietary overlap in native Lemur catta and Propithecus verreauxi and introduced Eulemur fulvus at Berenty, Southern Madagascar.</w:t>
      </w:r>
      <w:r w:rsidRPr="005E44D9">
        <w:rPr>
          <w:rFonts w:ascii="Times New Roman" w:hAnsi="Times New Roman" w:cs="Times New Roman"/>
          <w:noProof/>
        </w:rPr>
        <w:t xml:space="preserve"> Int J Primatol, 2003. </w:t>
      </w:r>
      <w:r w:rsidRPr="005E44D9">
        <w:rPr>
          <w:rFonts w:ascii="Times New Roman" w:hAnsi="Times New Roman" w:cs="Times New Roman"/>
          <w:b/>
          <w:noProof/>
        </w:rPr>
        <w:t>24</w:t>
      </w:r>
      <w:r w:rsidRPr="005E44D9">
        <w:rPr>
          <w:rFonts w:ascii="Times New Roman" w:hAnsi="Times New Roman" w:cs="Times New Roman"/>
          <w:noProof/>
        </w:rPr>
        <w:t>: p. 948-967.</w:t>
      </w:r>
    </w:p>
    <w:p w14:paraId="643EFB8B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25.</w:t>
      </w:r>
      <w:r w:rsidRPr="005E44D9">
        <w:rPr>
          <w:rFonts w:ascii="Times New Roman" w:hAnsi="Times New Roman" w:cs="Times New Roman"/>
          <w:noProof/>
        </w:rPr>
        <w:tab/>
        <w:t xml:space="preserve">Sussman, R.W., </w:t>
      </w:r>
      <w:r w:rsidRPr="005E44D9">
        <w:rPr>
          <w:rFonts w:ascii="Times New Roman" w:hAnsi="Times New Roman" w:cs="Times New Roman"/>
          <w:i/>
          <w:noProof/>
        </w:rPr>
        <w:t>Ecological  distinctions in sympatric species of lemur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Prosimian Biology</w:t>
      </w:r>
      <w:r w:rsidRPr="005E44D9">
        <w:rPr>
          <w:rFonts w:ascii="Times New Roman" w:hAnsi="Times New Roman" w:cs="Times New Roman"/>
          <w:noProof/>
        </w:rPr>
        <w:t>, R.D. Martin, G.A. Doyle, and A.C. Walker, Editors. 1974, Duckworth: London. p. 75-108.</w:t>
      </w:r>
    </w:p>
    <w:p w14:paraId="783039B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26.</w:t>
      </w:r>
      <w:r w:rsidRPr="005E44D9">
        <w:rPr>
          <w:rFonts w:ascii="Times New Roman" w:hAnsi="Times New Roman" w:cs="Times New Roman"/>
          <w:noProof/>
        </w:rPr>
        <w:tab/>
        <w:t xml:space="preserve">Yamashita, N., </w:t>
      </w:r>
      <w:r w:rsidRPr="005E44D9">
        <w:rPr>
          <w:rFonts w:ascii="Times New Roman" w:hAnsi="Times New Roman" w:cs="Times New Roman"/>
          <w:i/>
          <w:noProof/>
        </w:rPr>
        <w:t>Diets of two lemur species in different microhabitats in Beza Mahafaly Special Reserve, Madagascar.</w:t>
      </w:r>
      <w:r w:rsidRPr="005E44D9">
        <w:rPr>
          <w:rFonts w:ascii="Times New Roman" w:hAnsi="Times New Roman" w:cs="Times New Roman"/>
          <w:noProof/>
        </w:rPr>
        <w:t xml:space="preserve"> Int J Primatol, 2002. </w:t>
      </w:r>
      <w:r w:rsidRPr="005E44D9">
        <w:rPr>
          <w:rFonts w:ascii="Times New Roman" w:hAnsi="Times New Roman" w:cs="Times New Roman"/>
          <w:b/>
          <w:noProof/>
        </w:rPr>
        <w:t>23</w:t>
      </w:r>
      <w:r w:rsidRPr="005E44D9">
        <w:rPr>
          <w:rFonts w:ascii="Times New Roman" w:hAnsi="Times New Roman" w:cs="Times New Roman"/>
          <w:noProof/>
        </w:rPr>
        <w:t>: p. 1025-1051.</w:t>
      </w:r>
    </w:p>
    <w:p w14:paraId="726DCEA4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27.</w:t>
      </w:r>
      <w:r w:rsidRPr="005E44D9">
        <w:rPr>
          <w:rFonts w:ascii="Times New Roman" w:hAnsi="Times New Roman" w:cs="Times New Roman"/>
          <w:noProof/>
        </w:rPr>
        <w:tab/>
        <w:t xml:space="preserve">Donati, G., et al., </w:t>
      </w:r>
      <w:r w:rsidRPr="005E44D9">
        <w:rPr>
          <w:rFonts w:ascii="Times New Roman" w:hAnsi="Times New Roman" w:cs="Times New Roman"/>
          <w:i/>
          <w:noProof/>
        </w:rPr>
        <w:t>(Un-)expected nocturnal activity in “diurnal” Lemur catta supports cathemerality as one of the key adaptations of the lemurid radiation.</w:t>
      </w:r>
      <w:r w:rsidRPr="005E44D9">
        <w:rPr>
          <w:rFonts w:ascii="Times New Roman" w:hAnsi="Times New Roman" w:cs="Times New Roman"/>
          <w:noProof/>
        </w:rPr>
        <w:t xml:space="preserve"> Am J Phys Anthropol, 2013. </w:t>
      </w:r>
      <w:r w:rsidRPr="005E44D9">
        <w:rPr>
          <w:rFonts w:ascii="Times New Roman" w:hAnsi="Times New Roman" w:cs="Times New Roman"/>
          <w:b/>
          <w:noProof/>
        </w:rPr>
        <w:t>150</w:t>
      </w:r>
      <w:r w:rsidRPr="005E44D9">
        <w:rPr>
          <w:rFonts w:ascii="Times New Roman" w:hAnsi="Times New Roman" w:cs="Times New Roman"/>
          <w:noProof/>
        </w:rPr>
        <w:t>: p. 99-106.</w:t>
      </w:r>
    </w:p>
    <w:p w14:paraId="22F65D30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28.</w:t>
      </w:r>
      <w:r w:rsidRPr="005E44D9">
        <w:rPr>
          <w:rFonts w:ascii="Times New Roman" w:hAnsi="Times New Roman" w:cs="Times New Roman"/>
          <w:noProof/>
        </w:rPr>
        <w:tab/>
        <w:t xml:space="preserve">Jacobs, G.H. and J.F. Deegan, 2nd, </w:t>
      </w:r>
      <w:r w:rsidRPr="005E44D9">
        <w:rPr>
          <w:rFonts w:ascii="Times New Roman" w:hAnsi="Times New Roman" w:cs="Times New Roman"/>
          <w:i/>
          <w:noProof/>
        </w:rPr>
        <w:t>Diurnality and cone photopigment polymorphism in strepsirrhines: examination of linkage in Lemur catta.</w:t>
      </w:r>
      <w:r w:rsidRPr="005E44D9">
        <w:rPr>
          <w:rFonts w:ascii="Times New Roman" w:hAnsi="Times New Roman" w:cs="Times New Roman"/>
          <w:noProof/>
        </w:rPr>
        <w:t xml:space="preserve"> Am J Phys Anthropol, 2003. </w:t>
      </w:r>
      <w:r w:rsidRPr="005E44D9">
        <w:rPr>
          <w:rFonts w:ascii="Times New Roman" w:hAnsi="Times New Roman" w:cs="Times New Roman"/>
          <w:b/>
          <w:noProof/>
        </w:rPr>
        <w:t>122</w:t>
      </w:r>
      <w:r w:rsidRPr="005E44D9">
        <w:rPr>
          <w:rFonts w:ascii="Times New Roman" w:hAnsi="Times New Roman" w:cs="Times New Roman"/>
          <w:noProof/>
        </w:rPr>
        <w:t>(1): p. 66-72.</w:t>
      </w:r>
    </w:p>
    <w:p w14:paraId="63900C72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29.</w:t>
      </w:r>
      <w:r w:rsidRPr="005E44D9">
        <w:rPr>
          <w:rFonts w:ascii="Times New Roman" w:hAnsi="Times New Roman" w:cs="Times New Roman"/>
          <w:noProof/>
        </w:rPr>
        <w:tab/>
        <w:t xml:space="preserve">Harcourt, A.H., et al., </w:t>
      </w:r>
      <w:r w:rsidRPr="005E44D9">
        <w:rPr>
          <w:rFonts w:ascii="Times New Roman" w:hAnsi="Times New Roman" w:cs="Times New Roman"/>
          <w:i/>
          <w:noProof/>
        </w:rPr>
        <w:t>Testis weight,  body weight, and breeding system in primates.</w:t>
      </w:r>
      <w:r w:rsidRPr="005E44D9">
        <w:rPr>
          <w:rFonts w:ascii="Times New Roman" w:hAnsi="Times New Roman" w:cs="Times New Roman"/>
          <w:noProof/>
        </w:rPr>
        <w:t xml:space="preserve"> Nature, 1981. </w:t>
      </w:r>
      <w:r w:rsidRPr="005E44D9">
        <w:rPr>
          <w:rFonts w:ascii="Times New Roman" w:hAnsi="Times New Roman" w:cs="Times New Roman"/>
          <w:b/>
          <w:noProof/>
        </w:rPr>
        <w:t>293</w:t>
      </w:r>
      <w:r w:rsidRPr="005E44D9">
        <w:rPr>
          <w:rFonts w:ascii="Times New Roman" w:hAnsi="Times New Roman" w:cs="Times New Roman"/>
          <w:noProof/>
        </w:rPr>
        <w:t>: p. 55-57.</w:t>
      </w:r>
    </w:p>
    <w:p w14:paraId="4B4C771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30.</w:t>
      </w:r>
      <w:r w:rsidRPr="005E44D9">
        <w:rPr>
          <w:rFonts w:ascii="Times New Roman" w:hAnsi="Times New Roman" w:cs="Times New Roman"/>
          <w:noProof/>
        </w:rPr>
        <w:tab/>
        <w:t xml:space="preserve">Nekaris, K.A.I., W.K.D.D. Liyanage, and S.N. Gamage, </w:t>
      </w:r>
      <w:r w:rsidRPr="005E44D9">
        <w:rPr>
          <w:rFonts w:ascii="Times New Roman" w:hAnsi="Times New Roman" w:cs="Times New Roman"/>
          <w:i/>
          <w:noProof/>
        </w:rPr>
        <w:t>Influence of forest structure and composition on population density in Loris tardigradus tardigradus in Masmullah proposed forest reserve, Sri Lanka.</w:t>
      </w:r>
      <w:r w:rsidRPr="005E44D9">
        <w:rPr>
          <w:rFonts w:ascii="Times New Roman" w:hAnsi="Times New Roman" w:cs="Times New Roman"/>
          <w:noProof/>
        </w:rPr>
        <w:t xml:space="preserve"> Mammalia, 2005. </w:t>
      </w:r>
      <w:r w:rsidRPr="005E44D9">
        <w:rPr>
          <w:rFonts w:ascii="Times New Roman" w:hAnsi="Times New Roman" w:cs="Times New Roman"/>
          <w:b/>
          <w:noProof/>
        </w:rPr>
        <w:t>69</w:t>
      </w:r>
      <w:r w:rsidRPr="005E44D9">
        <w:rPr>
          <w:rFonts w:ascii="Times New Roman" w:hAnsi="Times New Roman" w:cs="Times New Roman"/>
          <w:noProof/>
        </w:rPr>
        <w:t>(2): p. 201-210.</w:t>
      </w:r>
    </w:p>
    <w:p w14:paraId="779423F7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31.</w:t>
      </w:r>
      <w:r w:rsidRPr="005E44D9">
        <w:rPr>
          <w:rFonts w:ascii="Times New Roman" w:hAnsi="Times New Roman" w:cs="Times New Roman"/>
          <w:noProof/>
        </w:rPr>
        <w:tab/>
        <w:t xml:space="preserve">Thorén, S., et al., </w:t>
      </w:r>
      <w:r w:rsidRPr="005E44D9">
        <w:rPr>
          <w:rFonts w:ascii="Times New Roman" w:hAnsi="Times New Roman" w:cs="Times New Roman"/>
          <w:i/>
          <w:noProof/>
        </w:rPr>
        <w:t>Seasonal changes  in feeding ecology and activity patterns of two sympatric mouse lemur species, the gray mouse lemur (Microcebus murinus)  and the golden-brown mouse lemur (M. ravelobensis)  in northwestern Madagascar.</w:t>
      </w:r>
      <w:r w:rsidRPr="005E44D9">
        <w:rPr>
          <w:rFonts w:ascii="Times New Roman" w:hAnsi="Times New Roman" w:cs="Times New Roman"/>
          <w:noProof/>
        </w:rPr>
        <w:t xml:space="preserve"> Int J Primatol, 2011. </w:t>
      </w:r>
      <w:r w:rsidRPr="005E44D9">
        <w:rPr>
          <w:rFonts w:ascii="Times New Roman" w:hAnsi="Times New Roman" w:cs="Times New Roman"/>
          <w:b/>
          <w:noProof/>
        </w:rPr>
        <w:t>32</w:t>
      </w:r>
      <w:r w:rsidRPr="005E44D9">
        <w:rPr>
          <w:rFonts w:ascii="Times New Roman" w:hAnsi="Times New Roman" w:cs="Times New Roman"/>
          <w:noProof/>
        </w:rPr>
        <w:t>: p. 566-586.</w:t>
      </w:r>
    </w:p>
    <w:p w14:paraId="3B9E9A8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32.</w:t>
      </w:r>
      <w:r w:rsidRPr="005E44D9">
        <w:rPr>
          <w:rFonts w:ascii="Times New Roman" w:hAnsi="Times New Roman" w:cs="Times New Roman"/>
          <w:noProof/>
        </w:rPr>
        <w:tab/>
        <w:t xml:space="preserve">Zohdy, S., et al., </w:t>
      </w:r>
      <w:r w:rsidRPr="005E44D9">
        <w:rPr>
          <w:rFonts w:ascii="Times New Roman" w:hAnsi="Times New Roman" w:cs="Times New Roman"/>
          <w:i/>
          <w:noProof/>
        </w:rPr>
        <w:t>Mapping the social network: tracking lice in a wild primate (Microcebus rufus) population to infer social contacts and vector potential.</w:t>
      </w:r>
      <w:r w:rsidRPr="005E44D9">
        <w:rPr>
          <w:rFonts w:ascii="Times New Roman" w:hAnsi="Times New Roman" w:cs="Times New Roman"/>
          <w:noProof/>
        </w:rPr>
        <w:t xml:space="preserve"> BMC Ecology, 2012. </w:t>
      </w:r>
      <w:r w:rsidRPr="005E44D9">
        <w:rPr>
          <w:rFonts w:ascii="Times New Roman" w:hAnsi="Times New Roman" w:cs="Times New Roman"/>
          <w:b/>
          <w:noProof/>
        </w:rPr>
        <w:t>12</w:t>
      </w:r>
      <w:r w:rsidRPr="005E44D9">
        <w:rPr>
          <w:rFonts w:ascii="Times New Roman" w:hAnsi="Times New Roman" w:cs="Times New Roman"/>
          <w:noProof/>
        </w:rPr>
        <w:t>(4): p. 1 - 11.</w:t>
      </w:r>
    </w:p>
    <w:p w14:paraId="33C748AE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33.</w:t>
      </w:r>
      <w:r w:rsidRPr="005E44D9">
        <w:rPr>
          <w:rFonts w:ascii="Times New Roman" w:hAnsi="Times New Roman" w:cs="Times New Roman"/>
          <w:noProof/>
        </w:rPr>
        <w:tab/>
        <w:t xml:space="preserve">Atsalis, S., </w:t>
      </w:r>
      <w:r w:rsidRPr="005E44D9">
        <w:rPr>
          <w:rFonts w:ascii="Times New Roman" w:hAnsi="Times New Roman" w:cs="Times New Roman"/>
          <w:i/>
          <w:noProof/>
        </w:rPr>
        <w:t>Diet of the brown mouse lemur (Microcebus rufus) in Ranomafana National Park, Madagascar.</w:t>
      </w:r>
      <w:r w:rsidRPr="005E44D9">
        <w:rPr>
          <w:rFonts w:ascii="Times New Roman" w:hAnsi="Times New Roman" w:cs="Times New Roman"/>
          <w:noProof/>
        </w:rPr>
        <w:t xml:space="preserve"> Int J Primatol, 1999. </w:t>
      </w:r>
      <w:r w:rsidRPr="005E44D9">
        <w:rPr>
          <w:rFonts w:ascii="Times New Roman" w:hAnsi="Times New Roman" w:cs="Times New Roman"/>
          <w:b/>
          <w:noProof/>
        </w:rPr>
        <w:t>20</w:t>
      </w:r>
      <w:r w:rsidRPr="005E44D9">
        <w:rPr>
          <w:rFonts w:ascii="Times New Roman" w:hAnsi="Times New Roman" w:cs="Times New Roman"/>
          <w:noProof/>
        </w:rPr>
        <w:t>(2): p. 193-229.</w:t>
      </w:r>
    </w:p>
    <w:p w14:paraId="33536C2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34.</w:t>
      </w:r>
      <w:r w:rsidRPr="005E44D9">
        <w:rPr>
          <w:rFonts w:ascii="Times New Roman" w:hAnsi="Times New Roman" w:cs="Times New Roman"/>
          <w:noProof/>
        </w:rPr>
        <w:tab/>
        <w:t xml:space="preserve">Hladik, C.M., P. Charles-Dominique, and J.J. Petter, </w:t>
      </w:r>
      <w:r w:rsidRPr="005E44D9">
        <w:rPr>
          <w:rFonts w:ascii="Times New Roman" w:hAnsi="Times New Roman" w:cs="Times New Roman"/>
          <w:i/>
          <w:noProof/>
        </w:rPr>
        <w:t>Feeding strategies of five nocturnal prosimians in the dry forest of the west coast of Madagascar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Nocturnal Malagasy Primates</w:t>
      </w:r>
      <w:r w:rsidRPr="005E44D9">
        <w:rPr>
          <w:rFonts w:ascii="Times New Roman" w:hAnsi="Times New Roman" w:cs="Times New Roman"/>
          <w:noProof/>
        </w:rPr>
        <w:t>, P. Charles-Dominique, et al., Editors. 1980, Academic Press: New York. p. 41-73.</w:t>
      </w:r>
    </w:p>
    <w:p w14:paraId="3BAA93C1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35.</w:t>
      </w:r>
      <w:r w:rsidRPr="005E44D9">
        <w:rPr>
          <w:rFonts w:ascii="Times New Roman" w:hAnsi="Times New Roman" w:cs="Times New Roman"/>
          <w:noProof/>
        </w:rPr>
        <w:tab/>
        <w:t xml:space="preserve">Pages, E., </w:t>
      </w:r>
      <w:r w:rsidRPr="005E44D9">
        <w:rPr>
          <w:rFonts w:ascii="Times New Roman" w:hAnsi="Times New Roman" w:cs="Times New Roman"/>
          <w:i/>
          <w:noProof/>
        </w:rPr>
        <w:t>Ethoecology of Microcebus coquereli during the dry season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Nocturnal Malagasy Primates</w:t>
      </w:r>
      <w:r w:rsidRPr="005E44D9">
        <w:rPr>
          <w:rFonts w:ascii="Times New Roman" w:hAnsi="Times New Roman" w:cs="Times New Roman"/>
          <w:noProof/>
        </w:rPr>
        <w:t>, P. Charles-Dominique, et al., Editors. 1980, Academic Press: New York. p. 97-116.</w:t>
      </w:r>
    </w:p>
    <w:p w14:paraId="1E15E9E2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36.</w:t>
      </w:r>
      <w:r w:rsidRPr="005E44D9">
        <w:rPr>
          <w:rFonts w:ascii="Times New Roman" w:hAnsi="Times New Roman" w:cs="Times New Roman"/>
          <w:noProof/>
        </w:rPr>
        <w:tab/>
        <w:t xml:space="preserve">Carvalho, L.S., et al., </w:t>
      </w:r>
      <w:r w:rsidRPr="005E44D9">
        <w:rPr>
          <w:rFonts w:ascii="Times New Roman" w:hAnsi="Times New Roman" w:cs="Times New Roman"/>
          <w:i/>
          <w:noProof/>
        </w:rPr>
        <w:t>Spectral tuning and evolution of primate short-wavelength sensitive visual pigments.</w:t>
      </w:r>
      <w:r w:rsidRPr="005E44D9">
        <w:rPr>
          <w:rFonts w:ascii="Times New Roman" w:hAnsi="Times New Roman" w:cs="Times New Roman"/>
          <w:noProof/>
        </w:rPr>
        <w:t xml:space="preserve"> Proceedings of the Royal Society B: Biological Sciences, 2012. </w:t>
      </w:r>
      <w:r w:rsidRPr="005E44D9">
        <w:rPr>
          <w:rFonts w:ascii="Times New Roman" w:hAnsi="Times New Roman" w:cs="Times New Roman"/>
          <w:b/>
          <w:noProof/>
        </w:rPr>
        <w:t>279</w:t>
      </w:r>
      <w:r w:rsidRPr="005E44D9">
        <w:rPr>
          <w:rFonts w:ascii="Times New Roman" w:hAnsi="Times New Roman" w:cs="Times New Roman"/>
          <w:noProof/>
        </w:rPr>
        <w:t>: p. 387-393.</w:t>
      </w:r>
    </w:p>
    <w:p w14:paraId="0C0C893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37.</w:t>
      </w:r>
      <w:r w:rsidRPr="005E44D9">
        <w:rPr>
          <w:rFonts w:ascii="Times New Roman" w:hAnsi="Times New Roman" w:cs="Times New Roman"/>
          <w:noProof/>
        </w:rPr>
        <w:tab/>
        <w:t xml:space="preserve">Nekaris, K.A.I., et al., </w:t>
      </w:r>
      <w:r w:rsidRPr="005E44D9">
        <w:rPr>
          <w:rFonts w:ascii="Times New Roman" w:hAnsi="Times New Roman" w:cs="Times New Roman"/>
          <w:i/>
          <w:noProof/>
        </w:rPr>
        <w:t>Comparative Ecology of Exudate Feeding by Lorises (Nycticebus, Loris) and Pottos (Perodicticus, Arctocebus)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The Evolution of Exudativory in Primates</w:t>
      </w:r>
      <w:r w:rsidRPr="005E44D9">
        <w:rPr>
          <w:rFonts w:ascii="Times New Roman" w:hAnsi="Times New Roman" w:cs="Times New Roman"/>
          <w:noProof/>
        </w:rPr>
        <w:t>, A.M. Burrows and L.T. Nash, Editors. 2010, Springer New York: New York, NY. p. 155-168.</w:t>
      </w:r>
    </w:p>
    <w:p w14:paraId="739BF980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38.</w:t>
      </w:r>
      <w:r w:rsidRPr="005E44D9">
        <w:rPr>
          <w:rFonts w:ascii="Times New Roman" w:hAnsi="Times New Roman" w:cs="Times New Roman"/>
          <w:noProof/>
        </w:rPr>
        <w:tab/>
        <w:t xml:space="preserve">Streicher, U., </w:t>
      </w:r>
      <w:r w:rsidRPr="005E44D9">
        <w:rPr>
          <w:rFonts w:ascii="Times New Roman" w:hAnsi="Times New Roman" w:cs="Times New Roman"/>
          <w:i/>
          <w:noProof/>
        </w:rPr>
        <w:t>Diet and feeding behaviour of pygmy lorises (Nycticebus pygmaeus) in Vietnam.</w:t>
      </w:r>
      <w:r w:rsidRPr="005E44D9">
        <w:rPr>
          <w:rFonts w:ascii="Times New Roman" w:hAnsi="Times New Roman" w:cs="Times New Roman"/>
          <w:noProof/>
        </w:rPr>
        <w:t xml:space="preserve"> Vietnamese Journal  of Primatology, 2009. </w:t>
      </w:r>
      <w:r w:rsidRPr="005E44D9">
        <w:rPr>
          <w:rFonts w:ascii="Times New Roman" w:hAnsi="Times New Roman" w:cs="Times New Roman"/>
          <w:b/>
          <w:noProof/>
        </w:rPr>
        <w:t>3</w:t>
      </w:r>
      <w:r w:rsidRPr="005E44D9">
        <w:rPr>
          <w:rFonts w:ascii="Times New Roman" w:hAnsi="Times New Roman" w:cs="Times New Roman"/>
          <w:noProof/>
        </w:rPr>
        <w:t>: p. 37-44.</w:t>
      </w:r>
    </w:p>
    <w:p w14:paraId="6E9C31DC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lastRenderedPageBreak/>
        <w:t>39.</w:t>
      </w:r>
      <w:r w:rsidRPr="005E44D9">
        <w:rPr>
          <w:rFonts w:ascii="Times New Roman" w:hAnsi="Times New Roman" w:cs="Times New Roman"/>
          <w:noProof/>
        </w:rPr>
        <w:tab/>
        <w:t xml:space="preserve">Long, C., et al., </w:t>
      </w:r>
      <w:r w:rsidRPr="005E44D9">
        <w:rPr>
          <w:rFonts w:ascii="Times New Roman" w:hAnsi="Times New Roman" w:cs="Times New Roman"/>
          <w:i/>
          <w:noProof/>
        </w:rPr>
        <w:t>Seasonal effects of the fecal microbial  composition of wild greater  thick-tailed galagos (Otolemur crassicaudatus).</w:t>
      </w:r>
      <w:r w:rsidRPr="005E44D9">
        <w:rPr>
          <w:rFonts w:ascii="Times New Roman" w:hAnsi="Times New Roman" w:cs="Times New Roman"/>
          <w:noProof/>
        </w:rPr>
        <w:t xml:space="preserve"> Int J Primatol, 2023.</w:t>
      </w:r>
    </w:p>
    <w:p w14:paraId="7DBEF539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40.</w:t>
      </w:r>
      <w:r w:rsidRPr="005E44D9">
        <w:rPr>
          <w:rFonts w:ascii="Times New Roman" w:hAnsi="Times New Roman" w:cs="Times New Roman"/>
          <w:noProof/>
        </w:rPr>
        <w:tab/>
        <w:t xml:space="preserve">Burrows, A.M. and T.D. Smith, </w:t>
      </w:r>
      <w:r w:rsidRPr="005E44D9">
        <w:rPr>
          <w:rFonts w:ascii="Times New Roman" w:hAnsi="Times New Roman" w:cs="Times New Roman"/>
          <w:i/>
          <w:noProof/>
        </w:rPr>
        <w:t>Three-dimensional analysis of mandibular morphology in Otolemur.</w:t>
      </w:r>
      <w:r w:rsidRPr="005E44D9">
        <w:rPr>
          <w:rFonts w:ascii="Times New Roman" w:hAnsi="Times New Roman" w:cs="Times New Roman"/>
          <w:noProof/>
        </w:rPr>
        <w:t xml:space="preserve"> Am J Phys Anthropol, 2005. </w:t>
      </w:r>
      <w:r w:rsidRPr="005E44D9">
        <w:rPr>
          <w:rFonts w:ascii="Times New Roman" w:hAnsi="Times New Roman" w:cs="Times New Roman"/>
          <w:b/>
          <w:noProof/>
        </w:rPr>
        <w:t>127</w:t>
      </w:r>
      <w:r w:rsidRPr="005E44D9">
        <w:rPr>
          <w:rFonts w:ascii="Times New Roman" w:hAnsi="Times New Roman" w:cs="Times New Roman"/>
          <w:noProof/>
        </w:rPr>
        <w:t>(2): p. 219-230.</w:t>
      </w:r>
    </w:p>
    <w:p w14:paraId="21ED0DC9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41.</w:t>
      </w:r>
      <w:r w:rsidRPr="005E44D9">
        <w:rPr>
          <w:rFonts w:ascii="Times New Roman" w:hAnsi="Times New Roman" w:cs="Times New Roman"/>
          <w:noProof/>
        </w:rPr>
        <w:tab/>
        <w:t xml:space="preserve">Becker, M.L., E.H. Buder, and J.P. Ward, </w:t>
      </w:r>
      <w:r w:rsidRPr="005E44D9">
        <w:rPr>
          <w:rFonts w:ascii="Times New Roman" w:hAnsi="Times New Roman" w:cs="Times New Roman"/>
          <w:i/>
          <w:noProof/>
        </w:rPr>
        <w:t>Spectrographic descriptions of vocalizations in captive Otolemur garnettii.</w:t>
      </w:r>
      <w:r w:rsidRPr="005E44D9">
        <w:rPr>
          <w:rFonts w:ascii="Times New Roman" w:hAnsi="Times New Roman" w:cs="Times New Roman"/>
          <w:noProof/>
        </w:rPr>
        <w:t xml:space="preserve"> Int J Primatol, 2003. </w:t>
      </w:r>
      <w:r w:rsidRPr="005E44D9">
        <w:rPr>
          <w:rFonts w:ascii="Times New Roman" w:hAnsi="Times New Roman" w:cs="Times New Roman"/>
          <w:b/>
          <w:noProof/>
        </w:rPr>
        <w:t>24</w:t>
      </w:r>
      <w:r w:rsidRPr="005E44D9">
        <w:rPr>
          <w:rFonts w:ascii="Times New Roman" w:hAnsi="Times New Roman" w:cs="Times New Roman"/>
          <w:noProof/>
        </w:rPr>
        <w:t>(2): p. 415-446.</w:t>
      </w:r>
    </w:p>
    <w:p w14:paraId="6DEE4C14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42.</w:t>
      </w:r>
      <w:r w:rsidRPr="005E44D9">
        <w:rPr>
          <w:rFonts w:ascii="Times New Roman" w:hAnsi="Times New Roman" w:cs="Times New Roman"/>
          <w:noProof/>
        </w:rPr>
        <w:tab/>
        <w:t xml:space="preserve">Oates, J.F., </w:t>
      </w:r>
      <w:r w:rsidRPr="005E44D9">
        <w:rPr>
          <w:rFonts w:ascii="Times New Roman" w:hAnsi="Times New Roman" w:cs="Times New Roman"/>
          <w:i/>
          <w:noProof/>
        </w:rPr>
        <w:t>The niche of the potto, Perodicticus potto.</w:t>
      </w:r>
      <w:r w:rsidRPr="005E44D9">
        <w:rPr>
          <w:rFonts w:ascii="Times New Roman" w:hAnsi="Times New Roman" w:cs="Times New Roman"/>
          <w:noProof/>
        </w:rPr>
        <w:t xml:space="preserve"> International Journal of Primatology, 1984. </w:t>
      </w:r>
      <w:r w:rsidRPr="005E44D9">
        <w:rPr>
          <w:rFonts w:ascii="Times New Roman" w:hAnsi="Times New Roman" w:cs="Times New Roman"/>
          <w:b/>
          <w:noProof/>
        </w:rPr>
        <w:t>5</w:t>
      </w:r>
      <w:r w:rsidRPr="005E44D9">
        <w:rPr>
          <w:rFonts w:ascii="Times New Roman" w:hAnsi="Times New Roman" w:cs="Times New Roman"/>
          <w:noProof/>
        </w:rPr>
        <w:t>(1): p. 51-61.</w:t>
      </w:r>
    </w:p>
    <w:p w14:paraId="27F2B45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43.</w:t>
      </w:r>
      <w:r w:rsidRPr="005E44D9">
        <w:rPr>
          <w:rFonts w:ascii="Times New Roman" w:hAnsi="Times New Roman" w:cs="Times New Roman"/>
          <w:noProof/>
        </w:rPr>
        <w:tab/>
        <w:t xml:space="preserve">Schülke, O., P.M. Kappeler, and H. Zischler, </w:t>
      </w:r>
      <w:r w:rsidRPr="005E44D9">
        <w:rPr>
          <w:rFonts w:ascii="Times New Roman" w:hAnsi="Times New Roman" w:cs="Times New Roman"/>
          <w:i/>
          <w:noProof/>
        </w:rPr>
        <w:t>Small testes size despite high extra-pair paternity in the pair-living nocturnal primate Phaner furcifer.</w:t>
      </w:r>
      <w:r w:rsidRPr="005E44D9">
        <w:rPr>
          <w:rFonts w:ascii="Times New Roman" w:hAnsi="Times New Roman" w:cs="Times New Roman"/>
          <w:noProof/>
        </w:rPr>
        <w:t xml:space="preserve"> Behavioral Ecology and Sociobiology, 2004. </w:t>
      </w:r>
      <w:r w:rsidRPr="005E44D9">
        <w:rPr>
          <w:rFonts w:ascii="Times New Roman" w:hAnsi="Times New Roman" w:cs="Times New Roman"/>
          <w:b/>
          <w:noProof/>
        </w:rPr>
        <w:t>55</w:t>
      </w:r>
      <w:r w:rsidRPr="005E44D9">
        <w:rPr>
          <w:rFonts w:ascii="Times New Roman" w:hAnsi="Times New Roman" w:cs="Times New Roman"/>
          <w:noProof/>
        </w:rPr>
        <w:t>: p. 293-301.</w:t>
      </w:r>
    </w:p>
    <w:p w14:paraId="399F0A2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44.</w:t>
      </w:r>
      <w:r w:rsidRPr="005E44D9">
        <w:rPr>
          <w:rFonts w:ascii="Times New Roman" w:hAnsi="Times New Roman" w:cs="Times New Roman"/>
          <w:noProof/>
        </w:rPr>
        <w:tab/>
        <w:t xml:space="preserve">Schülke, O., </w:t>
      </w:r>
      <w:r w:rsidRPr="005E44D9">
        <w:rPr>
          <w:rFonts w:ascii="Times New Roman" w:hAnsi="Times New Roman" w:cs="Times New Roman"/>
          <w:i/>
          <w:noProof/>
        </w:rPr>
        <w:t>To  breed or not to breed- food competition and  other factors involved in female breeding decisions in the pair-living fork-marked lemur (Phaner furcifer).</w:t>
      </w:r>
      <w:r w:rsidRPr="005E44D9">
        <w:rPr>
          <w:rFonts w:ascii="Times New Roman" w:hAnsi="Times New Roman" w:cs="Times New Roman"/>
          <w:noProof/>
        </w:rPr>
        <w:t xml:space="preserve"> Behavioral Ecology &amp; Sociobiology, 2003. </w:t>
      </w:r>
      <w:r w:rsidRPr="005E44D9">
        <w:rPr>
          <w:rFonts w:ascii="Times New Roman" w:hAnsi="Times New Roman" w:cs="Times New Roman"/>
          <w:b/>
          <w:noProof/>
        </w:rPr>
        <w:t>55</w:t>
      </w:r>
      <w:r w:rsidRPr="005E44D9">
        <w:rPr>
          <w:rFonts w:ascii="Times New Roman" w:hAnsi="Times New Roman" w:cs="Times New Roman"/>
          <w:noProof/>
        </w:rPr>
        <w:t>: p. 11-21.</w:t>
      </w:r>
    </w:p>
    <w:p w14:paraId="3E324F02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45.</w:t>
      </w:r>
      <w:r w:rsidRPr="005E44D9">
        <w:rPr>
          <w:rFonts w:ascii="Times New Roman" w:hAnsi="Times New Roman" w:cs="Times New Roman"/>
          <w:noProof/>
        </w:rPr>
        <w:tab/>
        <w:t xml:space="preserve">Britt, A., </w:t>
      </w:r>
      <w:r w:rsidRPr="005E44D9">
        <w:rPr>
          <w:rFonts w:ascii="Times New Roman" w:hAnsi="Times New Roman" w:cs="Times New Roman"/>
          <w:i/>
          <w:noProof/>
        </w:rPr>
        <w:t>Diet and feeding behaviour of the black-and-white ruffed lemur (Varecia variegata variegata)  in the Betampona Reserve, Eastern Madagascar.</w:t>
      </w:r>
      <w:r w:rsidRPr="005E44D9">
        <w:rPr>
          <w:rFonts w:ascii="Times New Roman" w:hAnsi="Times New Roman" w:cs="Times New Roman"/>
          <w:noProof/>
        </w:rPr>
        <w:t xml:space="preserve"> Folia Primatologica, 2000. </w:t>
      </w:r>
      <w:r w:rsidRPr="005E44D9">
        <w:rPr>
          <w:rFonts w:ascii="Times New Roman" w:hAnsi="Times New Roman" w:cs="Times New Roman"/>
          <w:b/>
          <w:noProof/>
        </w:rPr>
        <w:t>71</w:t>
      </w:r>
      <w:r w:rsidRPr="005E44D9">
        <w:rPr>
          <w:rFonts w:ascii="Times New Roman" w:hAnsi="Times New Roman" w:cs="Times New Roman"/>
          <w:noProof/>
        </w:rPr>
        <w:t>: p. 133-141.</w:t>
      </w:r>
    </w:p>
    <w:p w14:paraId="5A1758E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46.</w:t>
      </w:r>
      <w:r w:rsidRPr="005E44D9">
        <w:rPr>
          <w:rFonts w:ascii="Times New Roman" w:hAnsi="Times New Roman" w:cs="Times New Roman"/>
          <w:noProof/>
        </w:rPr>
        <w:tab/>
        <w:t xml:space="preserve">Baden, A.L., </w:t>
      </w:r>
      <w:r w:rsidRPr="005E44D9">
        <w:rPr>
          <w:rFonts w:ascii="Times New Roman" w:hAnsi="Times New Roman" w:cs="Times New Roman"/>
          <w:i/>
          <w:noProof/>
        </w:rPr>
        <w:t>A description of nesting behaviors, including factors impacting nest site selection, in black-and-white ruffed lemurs (Varecia variegata).</w:t>
      </w:r>
      <w:r w:rsidRPr="005E44D9">
        <w:rPr>
          <w:rFonts w:ascii="Times New Roman" w:hAnsi="Times New Roman" w:cs="Times New Roman"/>
          <w:noProof/>
        </w:rPr>
        <w:t xml:space="preserve"> Ecology and Evolution, 2019. </w:t>
      </w:r>
      <w:r w:rsidRPr="005E44D9">
        <w:rPr>
          <w:rFonts w:ascii="Times New Roman" w:hAnsi="Times New Roman" w:cs="Times New Roman"/>
          <w:b/>
          <w:noProof/>
        </w:rPr>
        <w:t>9</w:t>
      </w:r>
      <w:r w:rsidRPr="005E44D9">
        <w:rPr>
          <w:rFonts w:ascii="Times New Roman" w:hAnsi="Times New Roman" w:cs="Times New Roman"/>
          <w:noProof/>
        </w:rPr>
        <w:t>: p. 1010-1028.</w:t>
      </w:r>
    </w:p>
    <w:p w14:paraId="13AEB64A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47.</w:t>
      </w:r>
      <w:r w:rsidRPr="005E44D9">
        <w:rPr>
          <w:rFonts w:ascii="Times New Roman" w:hAnsi="Times New Roman" w:cs="Times New Roman"/>
          <w:noProof/>
        </w:rPr>
        <w:tab/>
        <w:t xml:space="preserve">Moreland, R.B., et al., </w:t>
      </w:r>
      <w:r w:rsidRPr="005E44D9">
        <w:rPr>
          <w:rFonts w:ascii="Times New Roman" w:hAnsi="Times New Roman" w:cs="Times New Roman"/>
          <w:i/>
          <w:noProof/>
        </w:rPr>
        <w:t>Characterizing the reproductive physiology of the male southern black howler monkey, Alouatta caraya.</w:t>
      </w:r>
      <w:r w:rsidRPr="005E44D9">
        <w:rPr>
          <w:rFonts w:ascii="Times New Roman" w:hAnsi="Times New Roman" w:cs="Times New Roman"/>
          <w:noProof/>
        </w:rPr>
        <w:t xml:space="preserve"> Journal of Andrology, 2001. </w:t>
      </w:r>
      <w:r w:rsidRPr="005E44D9">
        <w:rPr>
          <w:rFonts w:ascii="Times New Roman" w:hAnsi="Times New Roman" w:cs="Times New Roman"/>
          <w:b/>
          <w:noProof/>
        </w:rPr>
        <w:t>22</w:t>
      </w:r>
      <w:r w:rsidRPr="005E44D9">
        <w:rPr>
          <w:rFonts w:ascii="Times New Roman" w:hAnsi="Times New Roman" w:cs="Times New Roman"/>
          <w:noProof/>
        </w:rPr>
        <w:t>(3): p. 395-403.</w:t>
      </w:r>
    </w:p>
    <w:p w14:paraId="33F5923A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48.</w:t>
      </w:r>
      <w:r w:rsidRPr="005E44D9">
        <w:rPr>
          <w:rFonts w:ascii="Times New Roman" w:hAnsi="Times New Roman" w:cs="Times New Roman"/>
          <w:noProof/>
        </w:rPr>
        <w:tab/>
        <w:t xml:space="preserve">Dunn, J.C., et al., </w:t>
      </w:r>
      <w:r w:rsidRPr="005E44D9">
        <w:rPr>
          <w:rFonts w:ascii="Times New Roman" w:hAnsi="Times New Roman" w:cs="Times New Roman"/>
          <w:i/>
          <w:noProof/>
        </w:rPr>
        <w:t>Evolutionary trade-off between vocal tract and testes dimensions in howler monkeys.</w:t>
      </w:r>
      <w:r w:rsidRPr="005E44D9">
        <w:rPr>
          <w:rFonts w:ascii="Times New Roman" w:hAnsi="Times New Roman" w:cs="Times New Roman"/>
          <w:noProof/>
        </w:rPr>
        <w:t xml:space="preserve"> Current Biology, 2015. </w:t>
      </w:r>
      <w:r w:rsidRPr="005E44D9">
        <w:rPr>
          <w:rFonts w:ascii="Times New Roman" w:hAnsi="Times New Roman" w:cs="Times New Roman"/>
          <w:b/>
          <w:noProof/>
        </w:rPr>
        <w:t>25</w:t>
      </w:r>
      <w:r w:rsidRPr="005E44D9">
        <w:rPr>
          <w:rFonts w:ascii="Times New Roman" w:hAnsi="Times New Roman" w:cs="Times New Roman"/>
          <w:noProof/>
        </w:rPr>
        <w:t>: p. 2839-2844.</w:t>
      </w:r>
    </w:p>
    <w:p w14:paraId="1D8F97B6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49.</w:t>
      </w:r>
      <w:r w:rsidRPr="005E44D9">
        <w:rPr>
          <w:rFonts w:ascii="Times New Roman" w:hAnsi="Times New Roman" w:cs="Times New Roman"/>
          <w:noProof/>
        </w:rPr>
        <w:tab/>
        <w:t xml:space="preserve">Bicca-Marques, J.C. and C. Calegaro-Marques, </w:t>
      </w:r>
      <w:r w:rsidRPr="005E44D9">
        <w:rPr>
          <w:rFonts w:ascii="Times New Roman" w:hAnsi="Times New Roman" w:cs="Times New Roman"/>
          <w:i/>
          <w:noProof/>
        </w:rPr>
        <w:t>Activity budget and diet of Alouatta caraya: an age-sex analysis.</w:t>
      </w:r>
      <w:r w:rsidRPr="005E44D9">
        <w:rPr>
          <w:rFonts w:ascii="Times New Roman" w:hAnsi="Times New Roman" w:cs="Times New Roman"/>
          <w:noProof/>
        </w:rPr>
        <w:t xml:space="preserve"> Folia Primatologica, 1994. </w:t>
      </w:r>
      <w:r w:rsidRPr="005E44D9">
        <w:rPr>
          <w:rFonts w:ascii="Times New Roman" w:hAnsi="Times New Roman" w:cs="Times New Roman"/>
          <w:b/>
          <w:noProof/>
        </w:rPr>
        <w:t>63</w:t>
      </w:r>
      <w:r w:rsidRPr="005E44D9">
        <w:rPr>
          <w:rFonts w:ascii="Times New Roman" w:hAnsi="Times New Roman" w:cs="Times New Roman"/>
          <w:noProof/>
        </w:rPr>
        <w:t>: p. 216-220.</w:t>
      </w:r>
    </w:p>
    <w:p w14:paraId="19E8E92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50.</w:t>
      </w:r>
      <w:r w:rsidRPr="005E44D9">
        <w:rPr>
          <w:rFonts w:ascii="Times New Roman" w:hAnsi="Times New Roman" w:cs="Times New Roman"/>
          <w:noProof/>
        </w:rPr>
        <w:tab/>
        <w:t xml:space="preserve">Bravo, S. and A. Sallenaye, </w:t>
      </w:r>
      <w:r w:rsidRPr="005E44D9">
        <w:rPr>
          <w:rFonts w:ascii="Times New Roman" w:hAnsi="Times New Roman" w:cs="Times New Roman"/>
          <w:i/>
          <w:noProof/>
        </w:rPr>
        <w:t>Foraging behavior and activity patterns of Alouatta caraya in the northeastern Argentinian flooded forest.</w:t>
      </w:r>
      <w:r w:rsidRPr="005E44D9">
        <w:rPr>
          <w:rFonts w:ascii="Times New Roman" w:hAnsi="Times New Roman" w:cs="Times New Roman"/>
          <w:noProof/>
        </w:rPr>
        <w:t xml:space="preserve"> Int J Primatol, 2003. </w:t>
      </w:r>
      <w:r w:rsidRPr="005E44D9">
        <w:rPr>
          <w:rFonts w:ascii="Times New Roman" w:hAnsi="Times New Roman" w:cs="Times New Roman"/>
          <w:b/>
          <w:noProof/>
        </w:rPr>
        <w:t>24</w:t>
      </w:r>
      <w:r w:rsidRPr="005E44D9">
        <w:rPr>
          <w:rFonts w:ascii="Times New Roman" w:hAnsi="Times New Roman" w:cs="Times New Roman"/>
          <w:noProof/>
        </w:rPr>
        <w:t>: p. 825-846.</w:t>
      </w:r>
    </w:p>
    <w:p w14:paraId="5A3338E1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51.</w:t>
      </w:r>
      <w:r w:rsidRPr="005E44D9">
        <w:rPr>
          <w:rFonts w:ascii="Times New Roman" w:hAnsi="Times New Roman" w:cs="Times New Roman"/>
          <w:noProof/>
        </w:rPr>
        <w:tab/>
        <w:t xml:space="preserve">Brividoro, M.V., et al., </w:t>
      </w:r>
      <w:r w:rsidRPr="005E44D9">
        <w:rPr>
          <w:rFonts w:ascii="Times New Roman" w:hAnsi="Times New Roman" w:cs="Times New Roman"/>
          <w:i/>
          <w:noProof/>
        </w:rPr>
        <w:t>The effects of social  factors and kinship on co-sleeping of black and gold howler monkeys (Alouatta caraya).</w:t>
      </w:r>
      <w:r w:rsidRPr="005E44D9">
        <w:rPr>
          <w:rFonts w:ascii="Times New Roman" w:hAnsi="Times New Roman" w:cs="Times New Roman"/>
          <w:noProof/>
        </w:rPr>
        <w:t xml:space="preserve"> Int J Primatol, 2021. </w:t>
      </w:r>
      <w:r w:rsidRPr="005E44D9">
        <w:rPr>
          <w:rFonts w:ascii="Times New Roman" w:hAnsi="Times New Roman" w:cs="Times New Roman"/>
          <w:b/>
          <w:noProof/>
        </w:rPr>
        <w:t>42</w:t>
      </w:r>
      <w:r w:rsidRPr="005E44D9">
        <w:rPr>
          <w:rFonts w:ascii="Times New Roman" w:hAnsi="Times New Roman" w:cs="Times New Roman"/>
          <w:noProof/>
        </w:rPr>
        <w:t>: p. 876-895.</w:t>
      </w:r>
    </w:p>
    <w:p w14:paraId="31B582CF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52.</w:t>
      </w:r>
      <w:r w:rsidRPr="005E44D9">
        <w:rPr>
          <w:rFonts w:ascii="Times New Roman" w:hAnsi="Times New Roman" w:cs="Times New Roman"/>
          <w:noProof/>
        </w:rPr>
        <w:tab/>
        <w:t xml:space="preserve">Jacobs, G.H. and J.F. Deegan, 2nd, </w:t>
      </w:r>
      <w:r w:rsidRPr="005E44D9">
        <w:rPr>
          <w:rFonts w:ascii="Times New Roman" w:hAnsi="Times New Roman" w:cs="Times New Roman"/>
          <w:i/>
          <w:noProof/>
        </w:rPr>
        <w:t>Cone pigment variations in four genera of New World monkeys.</w:t>
      </w:r>
      <w:r w:rsidRPr="005E44D9">
        <w:rPr>
          <w:rFonts w:ascii="Times New Roman" w:hAnsi="Times New Roman" w:cs="Times New Roman"/>
          <w:noProof/>
        </w:rPr>
        <w:t xml:space="preserve"> Vision Res, 2003. </w:t>
      </w:r>
      <w:r w:rsidRPr="005E44D9">
        <w:rPr>
          <w:rFonts w:ascii="Times New Roman" w:hAnsi="Times New Roman" w:cs="Times New Roman"/>
          <w:b/>
          <w:noProof/>
        </w:rPr>
        <w:t>43</w:t>
      </w:r>
      <w:r w:rsidRPr="005E44D9">
        <w:rPr>
          <w:rFonts w:ascii="Times New Roman" w:hAnsi="Times New Roman" w:cs="Times New Roman"/>
          <w:noProof/>
        </w:rPr>
        <w:t>: p. 227-236.</w:t>
      </w:r>
    </w:p>
    <w:p w14:paraId="00A72810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53.</w:t>
      </w:r>
      <w:r w:rsidRPr="005E44D9">
        <w:rPr>
          <w:rFonts w:ascii="Times New Roman" w:hAnsi="Times New Roman" w:cs="Times New Roman"/>
          <w:noProof/>
        </w:rPr>
        <w:tab/>
        <w:t xml:space="preserve">Hunt, D.M., et al., </w:t>
      </w:r>
      <w:r w:rsidRPr="005E44D9">
        <w:rPr>
          <w:rFonts w:ascii="Times New Roman" w:hAnsi="Times New Roman" w:cs="Times New Roman"/>
          <w:i/>
          <w:noProof/>
        </w:rPr>
        <w:t>Molecular evolution of trichromacy in primates.</w:t>
      </w:r>
      <w:r w:rsidRPr="005E44D9">
        <w:rPr>
          <w:rFonts w:ascii="Times New Roman" w:hAnsi="Times New Roman" w:cs="Times New Roman"/>
          <w:noProof/>
        </w:rPr>
        <w:t xml:space="preserve"> Vision Res, 1998. </w:t>
      </w:r>
      <w:r w:rsidRPr="005E44D9">
        <w:rPr>
          <w:rFonts w:ascii="Times New Roman" w:hAnsi="Times New Roman" w:cs="Times New Roman"/>
          <w:b/>
          <w:noProof/>
        </w:rPr>
        <w:t>38</w:t>
      </w:r>
      <w:r w:rsidRPr="005E44D9">
        <w:rPr>
          <w:rFonts w:ascii="Times New Roman" w:hAnsi="Times New Roman" w:cs="Times New Roman"/>
          <w:noProof/>
        </w:rPr>
        <w:t>: p. 3299-3306.</w:t>
      </w:r>
    </w:p>
    <w:p w14:paraId="36A83E0E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54.</w:t>
      </w:r>
      <w:r w:rsidRPr="005E44D9">
        <w:rPr>
          <w:rFonts w:ascii="Times New Roman" w:hAnsi="Times New Roman" w:cs="Times New Roman"/>
          <w:noProof/>
        </w:rPr>
        <w:tab/>
        <w:t xml:space="preserve">Henriques, L.D., et al., </w:t>
      </w:r>
      <w:r w:rsidRPr="005E44D9">
        <w:rPr>
          <w:rFonts w:ascii="Times New Roman" w:hAnsi="Times New Roman" w:cs="Times New Roman"/>
          <w:i/>
          <w:noProof/>
        </w:rPr>
        <w:t>Uniform tricromacy in Alouatta caraya and Alouatta seniculus: behavioural and genetic colour vision evaluation.</w:t>
      </w:r>
      <w:r w:rsidRPr="005E44D9">
        <w:rPr>
          <w:rFonts w:ascii="Times New Roman" w:hAnsi="Times New Roman" w:cs="Times New Roman"/>
          <w:noProof/>
        </w:rPr>
        <w:t xml:space="preserve"> Frontiers in Zoology, 2021. </w:t>
      </w:r>
      <w:r w:rsidRPr="005E44D9">
        <w:rPr>
          <w:rFonts w:ascii="Times New Roman" w:hAnsi="Times New Roman" w:cs="Times New Roman"/>
          <w:b/>
          <w:noProof/>
        </w:rPr>
        <w:t>18</w:t>
      </w:r>
      <w:r w:rsidRPr="005E44D9">
        <w:rPr>
          <w:rFonts w:ascii="Times New Roman" w:hAnsi="Times New Roman" w:cs="Times New Roman"/>
          <w:noProof/>
        </w:rPr>
        <w:t>(36): p. 1-10.</w:t>
      </w:r>
    </w:p>
    <w:p w14:paraId="429E505E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55.</w:t>
      </w:r>
      <w:r w:rsidRPr="005E44D9">
        <w:rPr>
          <w:rFonts w:ascii="Times New Roman" w:hAnsi="Times New Roman" w:cs="Times New Roman"/>
          <w:noProof/>
        </w:rPr>
        <w:tab/>
        <w:t xml:space="preserve">Dietz, J.M., C.A. Peres, and L. Pinder, </w:t>
      </w:r>
      <w:r w:rsidRPr="005E44D9">
        <w:rPr>
          <w:rFonts w:ascii="Times New Roman" w:hAnsi="Times New Roman" w:cs="Times New Roman"/>
          <w:i/>
          <w:noProof/>
        </w:rPr>
        <w:t>Foraging ecology and use of space in wild golden lion tamarins (Leontopithecus rosalia).</w:t>
      </w:r>
      <w:r w:rsidRPr="005E44D9">
        <w:rPr>
          <w:rFonts w:ascii="Times New Roman" w:hAnsi="Times New Roman" w:cs="Times New Roman"/>
          <w:noProof/>
        </w:rPr>
        <w:t xml:space="preserve"> Am J Primatol, 1997. </w:t>
      </w:r>
      <w:r w:rsidRPr="005E44D9">
        <w:rPr>
          <w:rFonts w:ascii="Times New Roman" w:hAnsi="Times New Roman" w:cs="Times New Roman"/>
          <w:b/>
          <w:noProof/>
        </w:rPr>
        <w:t>41</w:t>
      </w:r>
      <w:r w:rsidRPr="005E44D9">
        <w:rPr>
          <w:rFonts w:ascii="Times New Roman" w:hAnsi="Times New Roman" w:cs="Times New Roman"/>
          <w:noProof/>
        </w:rPr>
        <w:t>: p. 289-305.</w:t>
      </w:r>
    </w:p>
    <w:p w14:paraId="5148904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56.</w:t>
      </w:r>
      <w:r w:rsidRPr="005E44D9">
        <w:rPr>
          <w:rFonts w:ascii="Times New Roman" w:hAnsi="Times New Roman" w:cs="Times New Roman"/>
          <w:noProof/>
        </w:rPr>
        <w:tab/>
        <w:t xml:space="preserve">Kleiman, D.G., </w:t>
      </w:r>
      <w:r w:rsidRPr="005E44D9">
        <w:rPr>
          <w:rFonts w:ascii="Times New Roman" w:hAnsi="Times New Roman" w:cs="Times New Roman"/>
          <w:i/>
          <w:noProof/>
        </w:rPr>
        <w:t>Leontopithecus rosalia.</w:t>
      </w:r>
      <w:r w:rsidRPr="005E44D9">
        <w:rPr>
          <w:rFonts w:ascii="Times New Roman" w:hAnsi="Times New Roman" w:cs="Times New Roman"/>
          <w:noProof/>
        </w:rPr>
        <w:t xml:space="preserve"> Mammalian Species, 1981(148): p. 1-7.</w:t>
      </w:r>
    </w:p>
    <w:p w14:paraId="113DD5B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lastRenderedPageBreak/>
        <w:t>57.</w:t>
      </w:r>
      <w:r w:rsidRPr="005E44D9">
        <w:rPr>
          <w:rFonts w:ascii="Times New Roman" w:hAnsi="Times New Roman" w:cs="Times New Roman"/>
          <w:noProof/>
        </w:rPr>
        <w:tab/>
        <w:t xml:space="preserve">van Roosmalen, M.G.M., R.A. Mittermeir, and J.G. Fleagle, </w:t>
      </w:r>
      <w:r w:rsidRPr="005E44D9">
        <w:rPr>
          <w:rFonts w:ascii="Times New Roman" w:hAnsi="Times New Roman" w:cs="Times New Roman"/>
          <w:i/>
          <w:noProof/>
        </w:rPr>
        <w:t>Diet of the northern bearded saki (Chiropotes santanas chiropotes): a Neotropical seed predator.</w:t>
      </w:r>
      <w:r w:rsidRPr="005E44D9">
        <w:rPr>
          <w:rFonts w:ascii="Times New Roman" w:hAnsi="Times New Roman" w:cs="Times New Roman"/>
          <w:noProof/>
        </w:rPr>
        <w:t xml:space="preserve"> Am J Primatol, 1988. </w:t>
      </w:r>
      <w:r w:rsidRPr="005E44D9">
        <w:rPr>
          <w:rFonts w:ascii="Times New Roman" w:hAnsi="Times New Roman" w:cs="Times New Roman"/>
          <w:b/>
          <w:noProof/>
        </w:rPr>
        <w:t>14</w:t>
      </w:r>
      <w:r w:rsidRPr="005E44D9">
        <w:rPr>
          <w:rFonts w:ascii="Times New Roman" w:hAnsi="Times New Roman" w:cs="Times New Roman"/>
          <w:noProof/>
        </w:rPr>
        <w:t>: p. 11-35.</w:t>
      </w:r>
    </w:p>
    <w:p w14:paraId="0461B5B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58.</w:t>
      </w:r>
      <w:r w:rsidRPr="005E44D9">
        <w:rPr>
          <w:rFonts w:ascii="Times New Roman" w:hAnsi="Times New Roman" w:cs="Times New Roman"/>
          <w:noProof/>
        </w:rPr>
        <w:tab/>
        <w:t xml:space="preserve">Mittermeir, R.A. and M.G.M. van Roosmalen, </w:t>
      </w:r>
      <w:r w:rsidRPr="005E44D9">
        <w:rPr>
          <w:rFonts w:ascii="Times New Roman" w:hAnsi="Times New Roman" w:cs="Times New Roman"/>
          <w:i/>
          <w:noProof/>
        </w:rPr>
        <w:t xml:space="preserve">Preliminary observations of habitat utilization and diet in eight Surinam monkeys </w:t>
      </w:r>
      <w:r w:rsidRPr="005E44D9">
        <w:rPr>
          <w:rFonts w:ascii="Times New Roman" w:hAnsi="Times New Roman" w:cs="Times New Roman"/>
          <w:noProof/>
        </w:rPr>
        <w:t xml:space="preserve">Folia Primatologica, 1981. </w:t>
      </w:r>
      <w:r w:rsidRPr="005E44D9">
        <w:rPr>
          <w:rFonts w:ascii="Times New Roman" w:hAnsi="Times New Roman" w:cs="Times New Roman"/>
          <w:b/>
          <w:noProof/>
        </w:rPr>
        <w:t>36</w:t>
      </w:r>
      <w:r w:rsidRPr="005E44D9">
        <w:rPr>
          <w:rFonts w:ascii="Times New Roman" w:hAnsi="Times New Roman" w:cs="Times New Roman"/>
          <w:noProof/>
        </w:rPr>
        <w:t>: p. 1-39.</w:t>
      </w:r>
    </w:p>
    <w:p w14:paraId="73A3FDF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59.</w:t>
      </w:r>
      <w:r w:rsidRPr="005E44D9">
        <w:rPr>
          <w:rFonts w:ascii="Times New Roman" w:hAnsi="Times New Roman" w:cs="Times New Roman"/>
          <w:noProof/>
        </w:rPr>
        <w:tab/>
        <w:t xml:space="preserve">Kinzey, W.G., </w:t>
      </w:r>
      <w:r w:rsidRPr="005E44D9">
        <w:rPr>
          <w:rFonts w:ascii="Times New Roman" w:hAnsi="Times New Roman" w:cs="Times New Roman"/>
          <w:i/>
          <w:noProof/>
        </w:rPr>
        <w:t>Dietary and dental adaptations in the Pitheciinae.</w:t>
      </w:r>
      <w:r w:rsidRPr="005E44D9">
        <w:rPr>
          <w:rFonts w:ascii="Times New Roman" w:hAnsi="Times New Roman" w:cs="Times New Roman"/>
          <w:noProof/>
        </w:rPr>
        <w:t xml:space="preserve"> Am J Phys Anthropol, 1992. </w:t>
      </w:r>
      <w:r w:rsidRPr="005E44D9">
        <w:rPr>
          <w:rFonts w:ascii="Times New Roman" w:hAnsi="Times New Roman" w:cs="Times New Roman"/>
          <w:b/>
          <w:noProof/>
        </w:rPr>
        <w:t>88</w:t>
      </w:r>
      <w:r w:rsidRPr="005E44D9">
        <w:rPr>
          <w:rFonts w:ascii="Times New Roman" w:hAnsi="Times New Roman" w:cs="Times New Roman"/>
          <w:noProof/>
        </w:rPr>
        <w:t>: p. 499-514.</w:t>
      </w:r>
    </w:p>
    <w:p w14:paraId="3469B28A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60.</w:t>
      </w:r>
      <w:r w:rsidRPr="005E44D9">
        <w:rPr>
          <w:rFonts w:ascii="Times New Roman" w:hAnsi="Times New Roman" w:cs="Times New Roman"/>
          <w:noProof/>
        </w:rPr>
        <w:tab/>
        <w:t xml:space="preserve">Oliveira, J.M.S., et al., </w:t>
      </w:r>
      <w:r w:rsidRPr="005E44D9">
        <w:rPr>
          <w:rFonts w:ascii="Times New Roman" w:hAnsi="Times New Roman" w:cs="Times New Roman"/>
          <w:i/>
          <w:noProof/>
        </w:rPr>
        <w:t>Preliminary notes on the ecology and behavior of the Guianan Saki (Pithecia pithecia, Linnaeus 1766; Cebidae, Primate).</w:t>
      </w:r>
      <w:r w:rsidRPr="005E44D9">
        <w:rPr>
          <w:rFonts w:ascii="Times New Roman" w:hAnsi="Times New Roman" w:cs="Times New Roman"/>
          <w:noProof/>
        </w:rPr>
        <w:t xml:space="preserve"> Acta Amazonica, 1985. </w:t>
      </w:r>
      <w:r w:rsidRPr="005E44D9">
        <w:rPr>
          <w:rFonts w:ascii="Times New Roman" w:hAnsi="Times New Roman" w:cs="Times New Roman"/>
          <w:b/>
          <w:noProof/>
        </w:rPr>
        <w:t>15</w:t>
      </w:r>
      <w:r w:rsidRPr="005E44D9">
        <w:rPr>
          <w:rFonts w:ascii="Times New Roman" w:hAnsi="Times New Roman" w:cs="Times New Roman"/>
          <w:noProof/>
        </w:rPr>
        <w:t>: p. 249-264.</w:t>
      </w:r>
    </w:p>
    <w:p w14:paraId="69A95EFA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61.</w:t>
      </w:r>
      <w:r w:rsidRPr="005E44D9">
        <w:rPr>
          <w:rFonts w:ascii="Times New Roman" w:hAnsi="Times New Roman" w:cs="Times New Roman"/>
          <w:noProof/>
        </w:rPr>
        <w:tab/>
        <w:t xml:space="preserve">Soini, P., </w:t>
      </w:r>
      <w:r w:rsidRPr="005E44D9">
        <w:rPr>
          <w:rFonts w:ascii="Times New Roman" w:hAnsi="Times New Roman" w:cs="Times New Roman"/>
          <w:i/>
          <w:noProof/>
        </w:rPr>
        <w:t>Ecology and population dynamics of the pygmy marmoset, Cebuella pygmaea.</w:t>
      </w:r>
      <w:r w:rsidRPr="005E44D9">
        <w:rPr>
          <w:rFonts w:ascii="Times New Roman" w:hAnsi="Times New Roman" w:cs="Times New Roman"/>
          <w:noProof/>
        </w:rPr>
        <w:t xml:space="preserve"> Folia Primatologica, 1982. </w:t>
      </w:r>
      <w:r w:rsidRPr="005E44D9">
        <w:rPr>
          <w:rFonts w:ascii="Times New Roman" w:hAnsi="Times New Roman" w:cs="Times New Roman"/>
          <w:b/>
          <w:noProof/>
        </w:rPr>
        <w:t>39</w:t>
      </w:r>
      <w:r w:rsidRPr="005E44D9">
        <w:rPr>
          <w:rFonts w:ascii="Times New Roman" w:hAnsi="Times New Roman" w:cs="Times New Roman"/>
          <w:noProof/>
        </w:rPr>
        <w:t>: p. 1-21.</w:t>
      </w:r>
    </w:p>
    <w:p w14:paraId="2424037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62.</w:t>
      </w:r>
      <w:r w:rsidRPr="005E44D9">
        <w:rPr>
          <w:rFonts w:ascii="Times New Roman" w:hAnsi="Times New Roman" w:cs="Times New Roman"/>
          <w:noProof/>
        </w:rPr>
        <w:tab/>
        <w:t xml:space="preserve">Tatersall, G.J., </w:t>
      </w:r>
      <w:r w:rsidRPr="005E44D9">
        <w:rPr>
          <w:rFonts w:ascii="Times New Roman" w:hAnsi="Times New Roman" w:cs="Times New Roman"/>
          <w:i/>
          <w:noProof/>
        </w:rPr>
        <w:t>Diurnal changes in metabolic rate in pygmy marmosets: Implications for sleep, torpor, and basal matabolism in primates.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Living in a Seasonal World</w:t>
      </w:r>
      <w:r w:rsidRPr="005E44D9">
        <w:rPr>
          <w:rFonts w:ascii="Times New Roman" w:hAnsi="Times New Roman" w:cs="Times New Roman"/>
          <w:noProof/>
        </w:rPr>
        <w:t>, T. Ruf, et al., Editors. 2012, Springer: Berlin. p. 471-480.</w:t>
      </w:r>
    </w:p>
    <w:p w14:paraId="5427304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63.</w:t>
      </w:r>
      <w:r w:rsidRPr="005E44D9">
        <w:rPr>
          <w:rFonts w:ascii="Times New Roman" w:hAnsi="Times New Roman" w:cs="Times New Roman"/>
          <w:noProof/>
        </w:rPr>
        <w:tab/>
        <w:t xml:space="preserve">Surridge, A.K. and N.I. Mundy, </w:t>
      </w:r>
      <w:r w:rsidRPr="005E44D9">
        <w:rPr>
          <w:rFonts w:ascii="Times New Roman" w:hAnsi="Times New Roman" w:cs="Times New Roman"/>
          <w:i/>
          <w:noProof/>
        </w:rPr>
        <w:t>Trans-specific evolution of opsin alleles and the maintenance of trichromatic colour vision in Callitrichine primates.</w:t>
      </w:r>
      <w:r w:rsidRPr="005E44D9">
        <w:rPr>
          <w:rFonts w:ascii="Times New Roman" w:hAnsi="Times New Roman" w:cs="Times New Roman"/>
          <w:noProof/>
        </w:rPr>
        <w:t xml:space="preserve"> Molecular Ecology, 2002. </w:t>
      </w:r>
      <w:r w:rsidRPr="005E44D9">
        <w:rPr>
          <w:rFonts w:ascii="Times New Roman" w:hAnsi="Times New Roman" w:cs="Times New Roman"/>
          <w:b/>
          <w:noProof/>
        </w:rPr>
        <w:t>11</w:t>
      </w:r>
      <w:r w:rsidRPr="005E44D9">
        <w:rPr>
          <w:rFonts w:ascii="Times New Roman" w:hAnsi="Times New Roman" w:cs="Times New Roman"/>
          <w:noProof/>
        </w:rPr>
        <w:t>: p. 2157-2169.</w:t>
      </w:r>
    </w:p>
    <w:p w14:paraId="787380B1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64.</w:t>
      </w:r>
      <w:r w:rsidRPr="005E44D9">
        <w:rPr>
          <w:rFonts w:ascii="Times New Roman" w:hAnsi="Times New Roman" w:cs="Times New Roman"/>
          <w:noProof/>
        </w:rPr>
        <w:tab/>
        <w:t xml:space="preserve">Stevenson, M.F. and A.B. Rylands, </w:t>
      </w:r>
      <w:r w:rsidRPr="005E44D9">
        <w:rPr>
          <w:rFonts w:ascii="Times New Roman" w:hAnsi="Times New Roman" w:cs="Times New Roman"/>
          <w:i/>
          <w:noProof/>
        </w:rPr>
        <w:t>The marmoset genus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Ecology and Behaviour of Neotropical Primates</w:t>
      </w:r>
      <w:r w:rsidRPr="005E44D9">
        <w:rPr>
          <w:rFonts w:ascii="Times New Roman" w:hAnsi="Times New Roman" w:cs="Times New Roman"/>
          <w:noProof/>
        </w:rPr>
        <w:t>, R.A. Mittermeir, et al., Editors. 1988, World Wildlife Fund: Washington  D. C., USA.</w:t>
      </w:r>
    </w:p>
    <w:p w14:paraId="2B2E1B9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65.</w:t>
      </w:r>
      <w:r w:rsidRPr="005E44D9">
        <w:rPr>
          <w:rFonts w:ascii="Times New Roman" w:hAnsi="Times New Roman" w:cs="Times New Roman"/>
          <w:noProof/>
        </w:rPr>
        <w:tab/>
        <w:t xml:space="preserve">Erkert, H.G., </w:t>
      </w:r>
      <w:r w:rsidRPr="005E44D9">
        <w:rPr>
          <w:rFonts w:ascii="Times New Roman" w:hAnsi="Times New Roman" w:cs="Times New Roman"/>
          <w:i/>
          <w:noProof/>
        </w:rPr>
        <w:t>Characteristics of the circadian activity rhythm of common marmosets (Callithrix j. jacchus).</w:t>
      </w:r>
      <w:r w:rsidRPr="005E44D9">
        <w:rPr>
          <w:rFonts w:ascii="Times New Roman" w:hAnsi="Times New Roman" w:cs="Times New Roman"/>
          <w:noProof/>
        </w:rPr>
        <w:t xml:space="preserve"> Am J Primatol, 1989. </w:t>
      </w:r>
      <w:r w:rsidRPr="005E44D9">
        <w:rPr>
          <w:rFonts w:ascii="Times New Roman" w:hAnsi="Times New Roman" w:cs="Times New Roman"/>
          <w:b/>
          <w:noProof/>
        </w:rPr>
        <w:t>17</w:t>
      </w:r>
      <w:r w:rsidRPr="005E44D9">
        <w:rPr>
          <w:rFonts w:ascii="Times New Roman" w:hAnsi="Times New Roman" w:cs="Times New Roman"/>
          <w:noProof/>
        </w:rPr>
        <w:t>: p. 271-286.</w:t>
      </w:r>
    </w:p>
    <w:p w14:paraId="6F3263A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66.</w:t>
      </w:r>
      <w:r w:rsidRPr="005E44D9">
        <w:rPr>
          <w:rFonts w:ascii="Times New Roman" w:hAnsi="Times New Roman" w:cs="Times New Roman"/>
          <w:noProof/>
        </w:rPr>
        <w:tab/>
        <w:t xml:space="preserve">Ayers, J.M., </w:t>
      </w:r>
      <w:r w:rsidRPr="005E44D9">
        <w:rPr>
          <w:rFonts w:ascii="Times New Roman" w:hAnsi="Times New Roman" w:cs="Times New Roman"/>
          <w:i/>
          <w:noProof/>
        </w:rPr>
        <w:t>Uakaris and Amazonian flooded forest</w:t>
      </w:r>
      <w:r w:rsidRPr="005E44D9">
        <w:rPr>
          <w:rFonts w:ascii="Times New Roman" w:hAnsi="Times New Roman" w:cs="Times New Roman"/>
          <w:noProof/>
        </w:rPr>
        <w:t>. 1986, The University of Cambridge: Cambridge, UK.</w:t>
      </w:r>
    </w:p>
    <w:p w14:paraId="70E4205B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67.</w:t>
      </w:r>
      <w:r w:rsidRPr="005E44D9">
        <w:rPr>
          <w:rFonts w:ascii="Times New Roman" w:hAnsi="Times New Roman" w:cs="Times New Roman"/>
          <w:noProof/>
        </w:rPr>
        <w:tab/>
        <w:t xml:space="preserve">Barnett, A.A. and D.B. Jones, </w:t>
      </w:r>
      <w:r w:rsidRPr="005E44D9">
        <w:rPr>
          <w:rFonts w:ascii="Times New Roman" w:hAnsi="Times New Roman" w:cs="Times New Roman"/>
          <w:i/>
          <w:noProof/>
        </w:rPr>
        <w:t>The ecology, biogeography and conservation of the uakaris, Cacajao (Pitheciinae).</w:t>
      </w:r>
      <w:r w:rsidRPr="005E44D9">
        <w:rPr>
          <w:rFonts w:ascii="Times New Roman" w:hAnsi="Times New Roman" w:cs="Times New Roman"/>
          <w:noProof/>
        </w:rPr>
        <w:t xml:space="preserve"> Folia Primatologica, 1997. </w:t>
      </w:r>
      <w:r w:rsidRPr="005E44D9">
        <w:rPr>
          <w:rFonts w:ascii="Times New Roman" w:hAnsi="Times New Roman" w:cs="Times New Roman"/>
          <w:b/>
          <w:noProof/>
        </w:rPr>
        <w:t>68</w:t>
      </w:r>
      <w:r w:rsidRPr="005E44D9">
        <w:rPr>
          <w:rFonts w:ascii="Times New Roman" w:hAnsi="Times New Roman" w:cs="Times New Roman"/>
          <w:noProof/>
        </w:rPr>
        <w:t>: p. 223-235.</w:t>
      </w:r>
    </w:p>
    <w:p w14:paraId="6CD55AFC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68.</w:t>
      </w:r>
      <w:r w:rsidRPr="005E44D9">
        <w:rPr>
          <w:rFonts w:ascii="Times New Roman" w:hAnsi="Times New Roman" w:cs="Times New Roman"/>
          <w:noProof/>
        </w:rPr>
        <w:tab/>
        <w:t xml:space="preserve">Barnett, A.A., et al., </w:t>
      </w:r>
      <w:r w:rsidRPr="005E44D9">
        <w:rPr>
          <w:rFonts w:ascii="Times New Roman" w:hAnsi="Times New Roman" w:cs="Times New Roman"/>
          <w:i/>
          <w:noProof/>
        </w:rPr>
        <w:t>Ecology and behavior of uacaris (genus Cacajao)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Evolutionary Biology and Conservation of Titis, Sakis and Uacaris</w:t>
      </w:r>
      <w:r w:rsidRPr="005E44D9">
        <w:rPr>
          <w:rFonts w:ascii="Times New Roman" w:hAnsi="Times New Roman" w:cs="Times New Roman"/>
          <w:noProof/>
        </w:rPr>
        <w:t>, L.M. Veiga, et al., Editors. 2013, Cambridge University Press: Cambridge, Ma. p. 151-172.</w:t>
      </w:r>
    </w:p>
    <w:p w14:paraId="2B4760F9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69.</w:t>
      </w:r>
      <w:r w:rsidRPr="005E44D9">
        <w:rPr>
          <w:rFonts w:ascii="Times New Roman" w:hAnsi="Times New Roman" w:cs="Times New Roman"/>
          <w:noProof/>
        </w:rPr>
        <w:tab/>
        <w:t xml:space="preserve">Corso, J., et al., </w:t>
      </w:r>
      <w:r w:rsidRPr="005E44D9">
        <w:rPr>
          <w:rFonts w:ascii="Times New Roman" w:hAnsi="Times New Roman" w:cs="Times New Roman"/>
          <w:i/>
          <w:noProof/>
        </w:rPr>
        <w:t>Highly polymorphic colour vision in a New World monkey with red facial skin, the bald uakari (Cacajao calvus).</w:t>
      </w:r>
      <w:r w:rsidRPr="005E44D9">
        <w:rPr>
          <w:rFonts w:ascii="Times New Roman" w:hAnsi="Times New Roman" w:cs="Times New Roman"/>
          <w:noProof/>
        </w:rPr>
        <w:t xml:space="preserve"> Proceedings of the Royal Society B: Biological Sciences, 2016. </w:t>
      </w:r>
      <w:r w:rsidRPr="005E44D9">
        <w:rPr>
          <w:rFonts w:ascii="Times New Roman" w:hAnsi="Times New Roman" w:cs="Times New Roman"/>
          <w:b/>
          <w:noProof/>
        </w:rPr>
        <w:t>283</w:t>
      </w:r>
      <w:r w:rsidRPr="005E44D9">
        <w:rPr>
          <w:rFonts w:ascii="Times New Roman" w:hAnsi="Times New Roman" w:cs="Times New Roman"/>
          <w:noProof/>
        </w:rPr>
        <w:t>: p. 1-7.</w:t>
      </w:r>
    </w:p>
    <w:p w14:paraId="7A144C91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70.</w:t>
      </w:r>
      <w:r w:rsidRPr="005E44D9">
        <w:rPr>
          <w:rFonts w:ascii="Times New Roman" w:hAnsi="Times New Roman" w:cs="Times New Roman"/>
          <w:noProof/>
        </w:rPr>
        <w:tab/>
        <w:t xml:space="preserve">Wright, P.C., </w:t>
      </w:r>
      <w:r w:rsidRPr="005E44D9">
        <w:rPr>
          <w:rFonts w:ascii="Times New Roman" w:hAnsi="Times New Roman" w:cs="Times New Roman"/>
          <w:i/>
          <w:noProof/>
        </w:rPr>
        <w:t>The night monkeys, genus Aotus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Ecology and Behavior of Neotropical Primates</w:t>
      </w:r>
      <w:r w:rsidRPr="005E44D9">
        <w:rPr>
          <w:rFonts w:ascii="Times New Roman" w:hAnsi="Times New Roman" w:cs="Times New Roman"/>
          <w:noProof/>
        </w:rPr>
        <w:t>, A.F. Coimbra-Filho and R.A. Mittermeir, Editors. 1981, Academia Brasilieira de Ciencias: Rio de Janeiro. p. 211-244.</w:t>
      </w:r>
    </w:p>
    <w:p w14:paraId="3670D97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71.</w:t>
      </w:r>
      <w:r w:rsidRPr="005E44D9">
        <w:rPr>
          <w:rFonts w:ascii="Times New Roman" w:hAnsi="Times New Roman" w:cs="Times New Roman"/>
          <w:noProof/>
        </w:rPr>
        <w:tab/>
        <w:t xml:space="preserve">Wright, P.C., </w:t>
      </w:r>
      <w:r w:rsidRPr="005E44D9">
        <w:rPr>
          <w:rFonts w:ascii="Times New Roman" w:hAnsi="Times New Roman" w:cs="Times New Roman"/>
          <w:i/>
          <w:noProof/>
        </w:rPr>
        <w:t>The behavior and ecology of the owl monkey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Aotus: the owl monkey</w:t>
      </w:r>
      <w:r w:rsidRPr="005E44D9">
        <w:rPr>
          <w:rFonts w:ascii="Times New Roman" w:hAnsi="Times New Roman" w:cs="Times New Roman"/>
          <w:noProof/>
        </w:rPr>
        <w:t>, J. Baer, R.E. Weller, and I. Kakoma, Editors. 1994, Academic Press: New York. p. 97-112.</w:t>
      </w:r>
    </w:p>
    <w:p w14:paraId="5F4AC03C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72.</w:t>
      </w:r>
      <w:r w:rsidRPr="005E44D9">
        <w:rPr>
          <w:rFonts w:ascii="Times New Roman" w:hAnsi="Times New Roman" w:cs="Times New Roman"/>
          <w:noProof/>
        </w:rPr>
        <w:tab/>
        <w:t xml:space="preserve">Wright, P.C., </w:t>
      </w:r>
      <w:r w:rsidRPr="005E44D9">
        <w:rPr>
          <w:rFonts w:ascii="Times New Roman" w:hAnsi="Times New Roman" w:cs="Times New Roman"/>
          <w:i/>
          <w:noProof/>
        </w:rPr>
        <w:t>The costs and benefits of nocturnality of Aotus trivirgatus (the night monkey)</w:t>
      </w:r>
      <w:r w:rsidRPr="005E44D9">
        <w:rPr>
          <w:rFonts w:ascii="Times New Roman" w:hAnsi="Times New Roman" w:cs="Times New Roman"/>
          <w:noProof/>
        </w:rPr>
        <w:t xml:space="preserve">, in </w:t>
      </w:r>
      <w:r w:rsidRPr="005E44D9">
        <w:rPr>
          <w:rFonts w:ascii="Times New Roman" w:hAnsi="Times New Roman" w:cs="Times New Roman"/>
          <w:i/>
          <w:noProof/>
        </w:rPr>
        <w:t>Anthropology</w:t>
      </w:r>
      <w:r w:rsidRPr="005E44D9">
        <w:rPr>
          <w:rFonts w:ascii="Times New Roman" w:hAnsi="Times New Roman" w:cs="Times New Roman"/>
          <w:noProof/>
        </w:rPr>
        <w:t>. 1985, City University of New York: University Microfilms International. p. 343.</w:t>
      </w:r>
    </w:p>
    <w:p w14:paraId="37C0ABC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73.</w:t>
      </w:r>
      <w:r w:rsidRPr="005E44D9">
        <w:rPr>
          <w:rFonts w:ascii="Times New Roman" w:hAnsi="Times New Roman" w:cs="Times New Roman"/>
          <w:noProof/>
        </w:rPr>
        <w:tab/>
        <w:t xml:space="preserve">Jacobs, G.H., M. Neitz, and J. Neitz, </w:t>
      </w:r>
      <w:r w:rsidRPr="005E44D9">
        <w:rPr>
          <w:rFonts w:ascii="Times New Roman" w:hAnsi="Times New Roman" w:cs="Times New Roman"/>
          <w:i/>
          <w:noProof/>
        </w:rPr>
        <w:t>Mutations in S-cone pigment genes and the absence of colour vision in two species of nocturnal primate.</w:t>
      </w:r>
      <w:r w:rsidRPr="005E44D9">
        <w:rPr>
          <w:rFonts w:ascii="Times New Roman" w:hAnsi="Times New Roman" w:cs="Times New Roman"/>
          <w:noProof/>
        </w:rPr>
        <w:t xml:space="preserve"> Proceedings of the Royal Society B: Biological Sciences, 1996. </w:t>
      </w:r>
      <w:r w:rsidRPr="005E44D9">
        <w:rPr>
          <w:rFonts w:ascii="Times New Roman" w:hAnsi="Times New Roman" w:cs="Times New Roman"/>
          <w:b/>
          <w:noProof/>
        </w:rPr>
        <w:t>263</w:t>
      </w:r>
      <w:r w:rsidRPr="005E44D9">
        <w:rPr>
          <w:rFonts w:ascii="Times New Roman" w:hAnsi="Times New Roman" w:cs="Times New Roman"/>
          <w:noProof/>
        </w:rPr>
        <w:t>(1371): p. 1471-2954.</w:t>
      </w:r>
    </w:p>
    <w:p w14:paraId="10EF37D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74.</w:t>
      </w:r>
      <w:r w:rsidRPr="005E44D9">
        <w:rPr>
          <w:rFonts w:ascii="Times New Roman" w:hAnsi="Times New Roman" w:cs="Times New Roman"/>
          <w:noProof/>
        </w:rPr>
        <w:tab/>
        <w:t xml:space="preserve">Jacobs, G.H., et al., </w:t>
      </w:r>
      <w:r w:rsidRPr="005E44D9">
        <w:rPr>
          <w:rFonts w:ascii="Times New Roman" w:hAnsi="Times New Roman" w:cs="Times New Roman"/>
          <w:i/>
          <w:noProof/>
        </w:rPr>
        <w:t>Photopigments and color vision in the nocturnal monkey, Aotus.</w:t>
      </w:r>
      <w:r w:rsidRPr="005E44D9">
        <w:rPr>
          <w:rFonts w:ascii="Times New Roman" w:hAnsi="Times New Roman" w:cs="Times New Roman"/>
          <w:noProof/>
        </w:rPr>
        <w:t xml:space="preserve"> Vision Res, 1993. </w:t>
      </w:r>
      <w:r w:rsidRPr="005E44D9">
        <w:rPr>
          <w:rFonts w:ascii="Times New Roman" w:hAnsi="Times New Roman" w:cs="Times New Roman"/>
          <w:b/>
          <w:noProof/>
        </w:rPr>
        <w:t>33</w:t>
      </w:r>
      <w:r w:rsidRPr="005E44D9">
        <w:rPr>
          <w:rFonts w:ascii="Times New Roman" w:hAnsi="Times New Roman" w:cs="Times New Roman"/>
          <w:noProof/>
        </w:rPr>
        <w:t>(13): p. 1773-83.</w:t>
      </w:r>
    </w:p>
    <w:p w14:paraId="0D15B7C6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75.</w:t>
      </w:r>
      <w:r w:rsidRPr="005E44D9">
        <w:rPr>
          <w:rFonts w:ascii="Times New Roman" w:hAnsi="Times New Roman" w:cs="Times New Roman"/>
          <w:noProof/>
        </w:rPr>
        <w:tab/>
        <w:t xml:space="preserve">Sailer, L.D., et al., </w:t>
      </w:r>
      <w:r w:rsidRPr="005E44D9">
        <w:rPr>
          <w:rFonts w:ascii="Times New Roman" w:hAnsi="Times New Roman" w:cs="Times New Roman"/>
          <w:i/>
          <w:noProof/>
        </w:rPr>
        <w:t>Measuring the relationship between dietary quality and body size in primates.</w:t>
      </w:r>
      <w:r w:rsidRPr="005E44D9">
        <w:rPr>
          <w:rFonts w:ascii="Times New Roman" w:hAnsi="Times New Roman" w:cs="Times New Roman"/>
          <w:noProof/>
        </w:rPr>
        <w:t xml:space="preserve"> Primates, 1985. </w:t>
      </w:r>
      <w:r w:rsidRPr="005E44D9">
        <w:rPr>
          <w:rFonts w:ascii="Times New Roman" w:hAnsi="Times New Roman" w:cs="Times New Roman"/>
          <w:b/>
          <w:noProof/>
        </w:rPr>
        <w:t>26</w:t>
      </w:r>
      <w:r w:rsidRPr="005E44D9">
        <w:rPr>
          <w:rFonts w:ascii="Times New Roman" w:hAnsi="Times New Roman" w:cs="Times New Roman"/>
          <w:noProof/>
        </w:rPr>
        <w:t>: p. 14-27.</w:t>
      </w:r>
    </w:p>
    <w:p w14:paraId="5019311C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lastRenderedPageBreak/>
        <w:t>76.</w:t>
      </w:r>
      <w:r w:rsidRPr="005E44D9">
        <w:rPr>
          <w:rFonts w:ascii="Times New Roman" w:hAnsi="Times New Roman" w:cs="Times New Roman"/>
          <w:noProof/>
        </w:rPr>
        <w:tab/>
        <w:t xml:space="preserve">Lima, E. and S. Ferrari, </w:t>
      </w:r>
      <w:r w:rsidRPr="005E44D9">
        <w:rPr>
          <w:rFonts w:ascii="Times New Roman" w:hAnsi="Times New Roman" w:cs="Times New Roman"/>
          <w:i/>
          <w:noProof/>
        </w:rPr>
        <w:t>Diet of a free-ranging  group of squirrel monkeys (Saimiri sciureus) in Eastern Brazilian Amazon.</w:t>
      </w:r>
      <w:r w:rsidRPr="005E44D9">
        <w:rPr>
          <w:rFonts w:ascii="Times New Roman" w:hAnsi="Times New Roman" w:cs="Times New Roman"/>
          <w:noProof/>
        </w:rPr>
        <w:t xml:space="preserve"> Folia Primatologica, 2003. </w:t>
      </w:r>
      <w:r w:rsidRPr="005E44D9">
        <w:rPr>
          <w:rFonts w:ascii="Times New Roman" w:hAnsi="Times New Roman" w:cs="Times New Roman"/>
          <w:b/>
          <w:noProof/>
        </w:rPr>
        <w:t>74</w:t>
      </w:r>
      <w:r w:rsidRPr="005E44D9">
        <w:rPr>
          <w:rFonts w:ascii="Times New Roman" w:hAnsi="Times New Roman" w:cs="Times New Roman"/>
          <w:noProof/>
        </w:rPr>
        <w:t>: p. 150-158.</w:t>
      </w:r>
    </w:p>
    <w:p w14:paraId="0E56ED1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77.</w:t>
      </w:r>
      <w:r w:rsidRPr="005E44D9">
        <w:rPr>
          <w:rFonts w:ascii="Times New Roman" w:hAnsi="Times New Roman" w:cs="Times New Roman"/>
          <w:noProof/>
        </w:rPr>
        <w:tab/>
        <w:t xml:space="preserve">Boubli, J.P., et al., </w:t>
      </w:r>
      <w:r w:rsidRPr="005E44D9">
        <w:rPr>
          <w:rFonts w:ascii="Times New Roman" w:hAnsi="Times New Roman" w:cs="Times New Roman"/>
          <w:i/>
          <w:noProof/>
        </w:rPr>
        <w:t>Spatial and temporal patterns of diversification on the Amazon: A test of the riverine hypothesis for all diurnal primates of Rio Negro and Rio Branco in Brazil.</w:t>
      </w:r>
      <w:r w:rsidRPr="005E44D9">
        <w:rPr>
          <w:rFonts w:ascii="Times New Roman" w:hAnsi="Times New Roman" w:cs="Times New Roman"/>
          <w:noProof/>
        </w:rPr>
        <w:t xml:space="preserve"> Molecular Phylogenetics and Evolution, 2015. </w:t>
      </w:r>
      <w:r w:rsidRPr="005E44D9">
        <w:rPr>
          <w:rFonts w:ascii="Times New Roman" w:hAnsi="Times New Roman" w:cs="Times New Roman"/>
          <w:b/>
          <w:noProof/>
        </w:rPr>
        <w:t>82</w:t>
      </w:r>
      <w:r w:rsidRPr="005E44D9">
        <w:rPr>
          <w:rFonts w:ascii="Times New Roman" w:hAnsi="Times New Roman" w:cs="Times New Roman"/>
          <w:noProof/>
        </w:rPr>
        <w:t>: p. 400-412.</w:t>
      </w:r>
    </w:p>
    <w:p w14:paraId="2CC50380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78.</w:t>
      </w:r>
      <w:r w:rsidRPr="005E44D9">
        <w:rPr>
          <w:rFonts w:ascii="Times New Roman" w:hAnsi="Times New Roman" w:cs="Times New Roman"/>
          <w:noProof/>
        </w:rPr>
        <w:tab/>
        <w:t xml:space="preserve">Cropp, S., S. Boinski, and W.-H. Li, </w:t>
      </w:r>
      <w:r w:rsidRPr="005E44D9">
        <w:rPr>
          <w:rFonts w:ascii="Times New Roman" w:hAnsi="Times New Roman" w:cs="Times New Roman"/>
          <w:i/>
          <w:noProof/>
        </w:rPr>
        <w:t>Allelic variation in the squirrel monkey X-linked color vision gene: biogeographical and behavioral correlates.</w:t>
      </w:r>
      <w:r w:rsidRPr="005E44D9">
        <w:rPr>
          <w:rFonts w:ascii="Times New Roman" w:hAnsi="Times New Roman" w:cs="Times New Roman"/>
          <w:noProof/>
        </w:rPr>
        <w:t xml:space="preserve"> Journal of Molecular Evolution, 2002. </w:t>
      </w:r>
      <w:r w:rsidRPr="005E44D9">
        <w:rPr>
          <w:rFonts w:ascii="Times New Roman" w:hAnsi="Times New Roman" w:cs="Times New Roman"/>
          <w:b/>
          <w:noProof/>
        </w:rPr>
        <w:t>54</w:t>
      </w:r>
      <w:r w:rsidRPr="005E44D9">
        <w:rPr>
          <w:rFonts w:ascii="Times New Roman" w:hAnsi="Times New Roman" w:cs="Times New Roman"/>
          <w:noProof/>
        </w:rPr>
        <w:t>: p. 734-745.</w:t>
      </w:r>
    </w:p>
    <w:p w14:paraId="1CD5ADAE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79.</w:t>
      </w:r>
      <w:r w:rsidRPr="005E44D9">
        <w:rPr>
          <w:rFonts w:ascii="Times New Roman" w:hAnsi="Times New Roman" w:cs="Times New Roman"/>
          <w:noProof/>
        </w:rPr>
        <w:tab/>
        <w:t xml:space="preserve">Cristóbal-Azkarate, J. and A.-R. V., </w:t>
      </w:r>
      <w:r w:rsidRPr="005E44D9">
        <w:rPr>
          <w:rFonts w:ascii="Times New Roman" w:hAnsi="Times New Roman" w:cs="Times New Roman"/>
          <w:i/>
          <w:noProof/>
        </w:rPr>
        <w:t>Diet and activity pattern of howler  monkeys (Alouatta palliiata) in Los Tuxtlas,  Mexico: Effects of habitat fragmentation and implications for conservation.</w:t>
      </w:r>
      <w:r w:rsidRPr="005E44D9">
        <w:rPr>
          <w:rFonts w:ascii="Times New Roman" w:hAnsi="Times New Roman" w:cs="Times New Roman"/>
          <w:noProof/>
        </w:rPr>
        <w:t xml:space="preserve"> Am J Primatol, 2007. </w:t>
      </w:r>
      <w:r w:rsidRPr="005E44D9">
        <w:rPr>
          <w:rFonts w:ascii="Times New Roman" w:hAnsi="Times New Roman" w:cs="Times New Roman"/>
          <w:b/>
          <w:noProof/>
        </w:rPr>
        <w:t>69</w:t>
      </w:r>
      <w:r w:rsidRPr="005E44D9">
        <w:rPr>
          <w:rFonts w:ascii="Times New Roman" w:hAnsi="Times New Roman" w:cs="Times New Roman"/>
          <w:noProof/>
        </w:rPr>
        <w:t>(9): p. 1013-1029.</w:t>
      </w:r>
    </w:p>
    <w:p w14:paraId="357D224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80.</w:t>
      </w:r>
      <w:r w:rsidRPr="005E44D9">
        <w:rPr>
          <w:rFonts w:ascii="Times New Roman" w:hAnsi="Times New Roman" w:cs="Times New Roman"/>
          <w:noProof/>
        </w:rPr>
        <w:tab/>
        <w:t xml:space="preserve">Sánchez-Solano, K.G., et al., </w:t>
      </w:r>
      <w:r w:rsidRPr="005E44D9">
        <w:rPr>
          <w:rFonts w:ascii="Times New Roman" w:hAnsi="Times New Roman" w:cs="Times New Roman"/>
          <w:i/>
          <w:noProof/>
        </w:rPr>
        <w:t>Visual detection and fruit selectioin by the  mantled howler monkey (Alouatta palliata).</w:t>
      </w:r>
      <w:r w:rsidRPr="005E44D9">
        <w:rPr>
          <w:rFonts w:ascii="Times New Roman" w:hAnsi="Times New Roman" w:cs="Times New Roman"/>
          <w:noProof/>
        </w:rPr>
        <w:t xml:space="preserve"> Am J Primatol, 2020. </w:t>
      </w:r>
      <w:r w:rsidRPr="005E44D9">
        <w:rPr>
          <w:rFonts w:ascii="Times New Roman" w:hAnsi="Times New Roman" w:cs="Times New Roman"/>
          <w:b/>
          <w:noProof/>
        </w:rPr>
        <w:t>82</w:t>
      </w:r>
      <w:r w:rsidRPr="005E44D9">
        <w:rPr>
          <w:rFonts w:ascii="Times New Roman" w:hAnsi="Times New Roman" w:cs="Times New Roman"/>
          <w:noProof/>
        </w:rPr>
        <w:t>(10): p. 1-11.</w:t>
      </w:r>
    </w:p>
    <w:p w14:paraId="5831BFEC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81.</w:t>
      </w:r>
      <w:r w:rsidRPr="005E44D9">
        <w:rPr>
          <w:rFonts w:ascii="Times New Roman" w:hAnsi="Times New Roman" w:cs="Times New Roman"/>
          <w:noProof/>
        </w:rPr>
        <w:tab/>
        <w:t xml:space="preserve">Gaulin, S.J.C. and C.K. Gaulin, </w:t>
      </w:r>
      <w:r w:rsidRPr="005E44D9">
        <w:rPr>
          <w:rFonts w:ascii="Times New Roman" w:hAnsi="Times New Roman" w:cs="Times New Roman"/>
          <w:i/>
          <w:noProof/>
        </w:rPr>
        <w:t>Behavioral ecology of Alouatta seniculus in Andean cloud forest.</w:t>
      </w:r>
      <w:r w:rsidRPr="005E44D9">
        <w:rPr>
          <w:rFonts w:ascii="Times New Roman" w:hAnsi="Times New Roman" w:cs="Times New Roman"/>
          <w:noProof/>
        </w:rPr>
        <w:t xml:space="preserve"> Int J Primatol, 1982. </w:t>
      </w:r>
      <w:r w:rsidRPr="005E44D9">
        <w:rPr>
          <w:rFonts w:ascii="Times New Roman" w:hAnsi="Times New Roman" w:cs="Times New Roman"/>
          <w:b/>
          <w:noProof/>
        </w:rPr>
        <w:t>3</w:t>
      </w:r>
      <w:r w:rsidRPr="005E44D9">
        <w:rPr>
          <w:rFonts w:ascii="Times New Roman" w:hAnsi="Times New Roman" w:cs="Times New Roman"/>
          <w:noProof/>
        </w:rPr>
        <w:t>(1): p. 1-32.</w:t>
      </w:r>
    </w:p>
    <w:p w14:paraId="21ED9C85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82.</w:t>
      </w:r>
      <w:r w:rsidRPr="005E44D9">
        <w:rPr>
          <w:rFonts w:ascii="Times New Roman" w:hAnsi="Times New Roman" w:cs="Times New Roman"/>
          <w:noProof/>
        </w:rPr>
        <w:tab/>
        <w:t xml:space="preserve">Julliot, C. and D. Sabatier, </w:t>
      </w:r>
      <w:r w:rsidRPr="005E44D9">
        <w:rPr>
          <w:rFonts w:ascii="Times New Roman" w:hAnsi="Times New Roman" w:cs="Times New Roman"/>
          <w:i/>
          <w:noProof/>
        </w:rPr>
        <w:t>Diet of the red howler monkey (Alouatta seniculus) in French Guiana.</w:t>
      </w:r>
      <w:r w:rsidRPr="005E44D9">
        <w:rPr>
          <w:rFonts w:ascii="Times New Roman" w:hAnsi="Times New Roman" w:cs="Times New Roman"/>
          <w:noProof/>
        </w:rPr>
        <w:t xml:space="preserve"> Int J Primatol, 1993. </w:t>
      </w:r>
      <w:r w:rsidRPr="005E44D9">
        <w:rPr>
          <w:rFonts w:ascii="Times New Roman" w:hAnsi="Times New Roman" w:cs="Times New Roman"/>
          <w:b/>
          <w:noProof/>
        </w:rPr>
        <w:t>14</w:t>
      </w:r>
      <w:r w:rsidRPr="005E44D9">
        <w:rPr>
          <w:rFonts w:ascii="Times New Roman" w:hAnsi="Times New Roman" w:cs="Times New Roman"/>
          <w:noProof/>
        </w:rPr>
        <w:t>: p. 527-550.</w:t>
      </w:r>
    </w:p>
    <w:p w14:paraId="0F6E828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83.</w:t>
      </w:r>
      <w:r w:rsidRPr="005E44D9">
        <w:rPr>
          <w:rFonts w:ascii="Times New Roman" w:hAnsi="Times New Roman" w:cs="Times New Roman"/>
          <w:noProof/>
        </w:rPr>
        <w:tab/>
        <w:t xml:space="preserve">Richard, A.F., </w:t>
      </w:r>
      <w:r w:rsidRPr="005E44D9">
        <w:rPr>
          <w:rFonts w:ascii="Times New Roman" w:hAnsi="Times New Roman" w:cs="Times New Roman"/>
          <w:i/>
          <w:noProof/>
        </w:rPr>
        <w:t>A comparative study of the activity patterns and behavior of Alouatta villosa and Ateles geoffroyi.</w:t>
      </w:r>
      <w:r w:rsidRPr="005E44D9">
        <w:rPr>
          <w:rFonts w:ascii="Times New Roman" w:hAnsi="Times New Roman" w:cs="Times New Roman"/>
          <w:noProof/>
        </w:rPr>
        <w:t xml:space="preserve"> Folia Primatologica, 1970. </w:t>
      </w:r>
      <w:r w:rsidRPr="005E44D9">
        <w:rPr>
          <w:rFonts w:ascii="Times New Roman" w:hAnsi="Times New Roman" w:cs="Times New Roman"/>
          <w:b/>
          <w:noProof/>
        </w:rPr>
        <w:t>12</w:t>
      </w:r>
      <w:r w:rsidRPr="005E44D9">
        <w:rPr>
          <w:rFonts w:ascii="Times New Roman" w:hAnsi="Times New Roman" w:cs="Times New Roman"/>
          <w:noProof/>
        </w:rPr>
        <w:t>: p. 241-263.</w:t>
      </w:r>
    </w:p>
    <w:p w14:paraId="300764C8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84.</w:t>
      </w:r>
      <w:r w:rsidRPr="005E44D9">
        <w:rPr>
          <w:rFonts w:ascii="Times New Roman" w:hAnsi="Times New Roman" w:cs="Times New Roman"/>
          <w:noProof/>
        </w:rPr>
        <w:tab/>
        <w:t xml:space="preserve">Hladik, A. and C.M. Hladik, </w:t>
      </w:r>
      <w:r w:rsidRPr="005E44D9">
        <w:rPr>
          <w:rFonts w:ascii="Times New Roman" w:hAnsi="Times New Roman" w:cs="Times New Roman"/>
          <w:i/>
          <w:noProof/>
        </w:rPr>
        <w:t>Rapports trophiques entre vegetation et primates dans la foret de Barro Colorado (Panama).</w:t>
      </w:r>
      <w:r w:rsidRPr="005E44D9">
        <w:rPr>
          <w:rFonts w:ascii="Times New Roman" w:hAnsi="Times New Roman" w:cs="Times New Roman"/>
          <w:noProof/>
        </w:rPr>
        <w:t xml:space="preserve"> Terre Vie, 1969. </w:t>
      </w:r>
      <w:r w:rsidRPr="005E44D9">
        <w:rPr>
          <w:rFonts w:ascii="Times New Roman" w:hAnsi="Times New Roman" w:cs="Times New Roman"/>
          <w:b/>
          <w:noProof/>
        </w:rPr>
        <w:t>1</w:t>
      </w:r>
      <w:r w:rsidRPr="005E44D9">
        <w:rPr>
          <w:rFonts w:ascii="Times New Roman" w:hAnsi="Times New Roman" w:cs="Times New Roman"/>
          <w:noProof/>
        </w:rPr>
        <w:t>: p. 25-117.</w:t>
      </w:r>
    </w:p>
    <w:p w14:paraId="1C05A19A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85.</w:t>
      </w:r>
      <w:r w:rsidRPr="005E44D9">
        <w:rPr>
          <w:rFonts w:ascii="Times New Roman" w:hAnsi="Times New Roman" w:cs="Times New Roman"/>
          <w:noProof/>
        </w:rPr>
        <w:tab/>
        <w:t xml:space="preserve">Campbell, C., </w:t>
      </w:r>
      <w:r w:rsidRPr="005E44D9">
        <w:rPr>
          <w:rFonts w:ascii="Times New Roman" w:hAnsi="Times New Roman" w:cs="Times New Roman"/>
          <w:i/>
          <w:noProof/>
        </w:rPr>
        <w:t>The reproductive biology of black-handed spider monkeys (Ateles geoffroyi): integrating behavior and endocrinology</w:t>
      </w:r>
      <w:r w:rsidRPr="005E44D9">
        <w:rPr>
          <w:rFonts w:ascii="Times New Roman" w:hAnsi="Times New Roman" w:cs="Times New Roman"/>
          <w:noProof/>
        </w:rPr>
        <w:t>. 2000, University of California,  Berkeley: Berkeley.</w:t>
      </w:r>
    </w:p>
    <w:p w14:paraId="1ACB3719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86.</w:t>
      </w:r>
      <w:r w:rsidRPr="005E44D9">
        <w:rPr>
          <w:rFonts w:ascii="Times New Roman" w:hAnsi="Times New Roman" w:cs="Times New Roman"/>
          <w:noProof/>
        </w:rPr>
        <w:tab/>
        <w:t xml:space="preserve">Chapman, C., </w:t>
      </w:r>
      <w:r w:rsidRPr="005E44D9">
        <w:rPr>
          <w:rFonts w:ascii="Times New Roman" w:hAnsi="Times New Roman" w:cs="Times New Roman"/>
          <w:i/>
          <w:noProof/>
        </w:rPr>
        <w:t>Flexibility in the diets of three species of Costa Rican primates.</w:t>
      </w:r>
      <w:r w:rsidRPr="005E44D9">
        <w:rPr>
          <w:rFonts w:ascii="Times New Roman" w:hAnsi="Times New Roman" w:cs="Times New Roman"/>
          <w:noProof/>
        </w:rPr>
        <w:t xml:space="preserve"> Folia Primatologica, 1987. </w:t>
      </w:r>
      <w:r w:rsidRPr="005E44D9">
        <w:rPr>
          <w:rFonts w:ascii="Times New Roman" w:hAnsi="Times New Roman" w:cs="Times New Roman"/>
          <w:b/>
          <w:noProof/>
        </w:rPr>
        <w:t>49</w:t>
      </w:r>
      <w:r w:rsidRPr="005E44D9">
        <w:rPr>
          <w:rFonts w:ascii="Times New Roman" w:hAnsi="Times New Roman" w:cs="Times New Roman"/>
          <w:noProof/>
        </w:rPr>
        <w:t>: p. 90-105.</w:t>
      </w:r>
    </w:p>
    <w:p w14:paraId="29DEF32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87.</w:t>
      </w:r>
      <w:r w:rsidRPr="005E44D9">
        <w:rPr>
          <w:rFonts w:ascii="Times New Roman" w:hAnsi="Times New Roman" w:cs="Times New Roman"/>
          <w:noProof/>
        </w:rPr>
        <w:tab/>
        <w:t xml:space="preserve">Munoz-Delgado, J., et al., </w:t>
      </w:r>
      <w:r w:rsidRPr="005E44D9">
        <w:rPr>
          <w:rFonts w:ascii="Times New Roman" w:hAnsi="Times New Roman" w:cs="Times New Roman"/>
          <w:i/>
          <w:noProof/>
        </w:rPr>
        <w:t>Effects of housing conditions and season on the activity rhythm of spider monkeys (Ateles geoffroyi) kept under natural conditions within their distributional range in Central Mexico.</w:t>
      </w:r>
      <w:r w:rsidRPr="005E44D9">
        <w:rPr>
          <w:rFonts w:ascii="Times New Roman" w:hAnsi="Times New Roman" w:cs="Times New Roman"/>
          <w:noProof/>
        </w:rPr>
        <w:t xml:space="preserve"> Chronobiology International, 2014. </w:t>
      </w:r>
      <w:r w:rsidRPr="005E44D9">
        <w:rPr>
          <w:rFonts w:ascii="Times New Roman" w:hAnsi="Times New Roman" w:cs="Times New Roman"/>
          <w:b/>
          <w:noProof/>
        </w:rPr>
        <w:t>31</w:t>
      </w:r>
      <w:r w:rsidRPr="005E44D9">
        <w:rPr>
          <w:rFonts w:ascii="Times New Roman" w:hAnsi="Times New Roman" w:cs="Times New Roman"/>
          <w:noProof/>
        </w:rPr>
        <w:t>(9): p. 983-995.</w:t>
      </w:r>
    </w:p>
    <w:p w14:paraId="2AA4056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88.</w:t>
      </w:r>
      <w:r w:rsidRPr="005E44D9">
        <w:rPr>
          <w:rFonts w:ascii="Times New Roman" w:hAnsi="Times New Roman" w:cs="Times New Roman"/>
          <w:noProof/>
        </w:rPr>
        <w:tab/>
        <w:t xml:space="preserve">Hiramatsu, C., et al., </w:t>
      </w:r>
      <w:r w:rsidRPr="005E44D9">
        <w:rPr>
          <w:rFonts w:ascii="Times New Roman" w:hAnsi="Times New Roman" w:cs="Times New Roman"/>
          <w:i/>
          <w:noProof/>
        </w:rPr>
        <w:t>Color-vision polymorphism in wild capuchins (Cebus capucinus) and spider monkeys (Ateles geoffroyi) in Costa Rica.</w:t>
      </w:r>
      <w:r w:rsidRPr="005E44D9">
        <w:rPr>
          <w:rFonts w:ascii="Times New Roman" w:hAnsi="Times New Roman" w:cs="Times New Roman"/>
          <w:noProof/>
        </w:rPr>
        <w:t xml:space="preserve"> American Journal  of Primatology, 2005. </w:t>
      </w:r>
      <w:r w:rsidRPr="005E44D9">
        <w:rPr>
          <w:rFonts w:ascii="Times New Roman" w:hAnsi="Times New Roman" w:cs="Times New Roman"/>
          <w:b/>
          <w:noProof/>
        </w:rPr>
        <w:t>67</w:t>
      </w:r>
      <w:r w:rsidRPr="005E44D9">
        <w:rPr>
          <w:rFonts w:ascii="Times New Roman" w:hAnsi="Times New Roman" w:cs="Times New Roman"/>
          <w:noProof/>
        </w:rPr>
        <w:t>(4): p. 447-461.</w:t>
      </w:r>
    </w:p>
    <w:p w14:paraId="58A28A93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89.</w:t>
      </w:r>
      <w:r w:rsidRPr="005E44D9">
        <w:rPr>
          <w:rFonts w:ascii="Times New Roman" w:hAnsi="Times New Roman" w:cs="Times New Roman"/>
          <w:noProof/>
        </w:rPr>
        <w:tab/>
        <w:t xml:space="preserve">Garcia-Castillo, F. and T.R. Defler, </w:t>
      </w:r>
      <w:r w:rsidRPr="005E44D9">
        <w:rPr>
          <w:rFonts w:ascii="Times New Roman" w:hAnsi="Times New Roman" w:cs="Times New Roman"/>
          <w:i/>
          <w:noProof/>
        </w:rPr>
        <w:t>The diet of Saguinus oedipus in a dry tropical forest and the importance  of Spondias mombin gum as a “fallback food”.</w:t>
      </w:r>
      <w:r w:rsidRPr="005E44D9">
        <w:rPr>
          <w:rFonts w:ascii="Times New Roman" w:hAnsi="Times New Roman" w:cs="Times New Roman"/>
          <w:noProof/>
        </w:rPr>
        <w:t xml:space="preserve"> Primate Conservation, 2018. </w:t>
      </w:r>
      <w:r w:rsidRPr="005E44D9">
        <w:rPr>
          <w:rFonts w:ascii="Times New Roman" w:hAnsi="Times New Roman" w:cs="Times New Roman"/>
          <w:b/>
          <w:noProof/>
        </w:rPr>
        <w:t>32</w:t>
      </w:r>
      <w:r w:rsidRPr="005E44D9">
        <w:rPr>
          <w:rFonts w:ascii="Times New Roman" w:hAnsi="Times New Roman" w:cs="Times New Roman"/>
          <w:noProof/>
        </w:rPr>
        <w:t>: p. 67-79.</w:t>
      </w:r>
    </w:p>
    <w:p w14:paraId="381C0617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90.</w:t>
      </w:r>
      <w:r w:rsidRPr="005E44D9">
        <w:rPr>
          <w:rFonts w:ascii="Times New Roman" w:hAnsi="Times New Roman" w:cs="Times New Roman"/>
          <w:noProof/>
        </w:rPr>
        <w:tab/>
        <w:t xml:space="preserve">Galetti, M. and F. Pedroni, </w:t>
      </w:r>
      <w:r w:rsidRPr="005E44D9">
        <w:rPr>
          <w:rFonts w:ascii="Times New Roman" w:hAnsi="Times New Roman" w:cs="Times New Roman"/>
          <w:i/>
          <w:noProof/>
        </w:rPr>
        <w:t>Seasonal diet of capuchin monkeys (Cebus apella) in a semideciduous forest in southeast Brazil.</w:t>
      </w:r>
      <w:r w:rsidRPr="005E44D9">
        <w:rPr>
          <w:rFonts w:ascii="Times New Roman" w:hAnsi="Times New Roman" w:cs="Times New Roman"/>
          <w:noProof/>
        </w:rPr>
        <w:t xml:space="preserve"> J Trop Ecol, 1994. </w:t>
      </w:r>
      <w:r w:rsidRPr="005E44D9">
        <w:rPr>
          <w:rFonts w:ascii="Times New Roman" w:hAnsi="Times New Roman" w:cs="Times New Roman"/>
          <w:b/>
          <w:noProof/>
        </w:rPr>
        <w:t>10</w:t>
      </w:r>
      <w:r w:rsidRPr="005E44D9">
        <w:rPr>
          <w:rFonts w:ascii="Times New Roman" w:hAnsi="Times New Roman" w:cs="Times New Roman"/>
          <w:noProof/>
        </w:rPr>
        <w:t>: p. 27-39.</w:t>
      </w:r>
    </w:p>
    <w:p w14:paraId="17BD48BD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91.</w:t>
      </w:r>
      <w:r w:rsidRPr="005E44D9">
        <w:rPr>
          <w:rFonts w:ascii="Times New Roman" w:hAnsi="Times New Roman" w:cs="Times New Roman"/>
          <w:noProof/>
        </w:rPr>
        <w:tab/>
        <w:t xml:space="preserve">Wright, B.W., </w:t>
      </w:r>
      <w:r w:rsidRPr="005E44D9">
        <w:rPr>
          <w:rFonts w:ascii="Times New Roman" w:hAnsi="Times New Roman" w:cs="Times New Roman"/>
          <w:i/>
          <w:noProof/>
        </w:rPr>
        <w:t>Craniodental biomechanics and dietary toughness in the genus Cebus.</w:t>
      </w:r>
      <w:r w:rsidRPr="005E44D9">
        <w:rPr>
          <w:rFonts w:ascii="Times New Roman" w:hAnsi="Times New Roman" w:cs="Times New Roman"/>
          <w:noProof/>
        </w:rPr>
        <w:t xml:space="preserve"> J Hum Evol, 2005. </w:t>
      </w:r>
      <w:r w:rsidRPr="005E44D9">
        <w:rPr>
          <w:rFonts w:ascii="Times New Roman" w:hAnsi="Times New Roman" w:cs="Times New Roman"/>
          <w:b/>
          <w:noProof/>
        </w:rPr>
        <w:t>48</w:t>
      </w:r>
      <w:r w:rsidRPr="005E44D9">
        <w:rPr>
          <w:rFonts w:ascii="Times New Roman" w:hAnsi="Times New Roman" w:cs="Times New Roman"/>
          <w:noProof/>
        </w:rPr>
        <w:t>: p. 473-492.</w:t>
      </w:r>
    </w:p>
    <w:p w14:paraId="2DF294BA" w14:textId="77777777" w:rsidR="005E44D9" w:rsidRPr="005E44D9" w:rsidRDefault="005E44D9" w:rsidP="005E44D9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5E44D9">
        <w:rPr>
          <w:rFonts w:ascii="Times New Roman" w:hAnsi="Times New Roman" w:cs="Times New Roman"/>
          <w:noProof/>
        </w:rPr>
        <w:t>92.</w:t>
      </w:r>
      <w:r w:rsidRPr="005E44D9">
        <w:rPr>
          <w:rFonts w:ascii="Times New Roman" w:hAnsi="Times New Roman" w:cs="Times New Roman"/>
          <w:noProof/>
        </w:rPr>
        <w:tab/>
        <w:t xml:space="preserve">Torres-Farfan, C., et al., </w:t>
      </w:r>
      <w:r w:rsidRPr="005E44D9">
        <w:rPr>
          <w:rFonts w:ascii="Times New Roman" w:hAnsi="Times New Roman" w:cs="Times New Roman"/>
          <w:i/>
          <w:noProof/>
        </w:rPr>
        <w:t>Circadian  cortisol secretion and circadian adrenal  response to ACTH are maintained in dexamethasone suppressed capuchin monkeys (Cebus apella).</w:t>
      </w:r>
      <w:r w:rsidRPr="005E44D9">
        <w:rPr>
          <w:rFonts w:ascii="Times New Roman" w:hAnsi="Times New Roman" w:cs="Times New Roman"/>
          <w:noProof/>
        </w:rPr>
        <w:t xml:space="preserve"> Am J Primatol, 2008. </w:t>
      </w:r>
      <w:r w:rsidRPr="005E44D9">
        <w:rPr>
          <w:rFonts w:ascii="Times New Roman" w:hAnsi="Times New Roman" w:cs="Times New Roman"/>
          <w:b/>
          <w:noProof/>
        </w:rPr>
        <w:t>70</w:t>
      </w:r>
      <w:r w:rsidRPr="005E44D9">
        <w:rPr>
          <w:rFonts w:ascii="Times New Roman" w:hAnsi="Times New Roman" w:cs="Times New Roman"/>
          <w:noProof/>
        </w:rPr>
        <w:t>: p. 93-100.</w:t>
      </w:r>
    </w:p>
    <w:p w14:paraId="7A74E807" w14:textId="539C4AE8" w:rsidR="003C7585" w:rsidRPr="005E44D9" w:rsidRDefault="00E15755">
      <w:pPr>
        <w:rPr>
          <w:rFonts w:ascii="Times New Roman" w:hAnsi="Times New Roman" w:cs="Times New Roman"/>
        </w:rPr>
      </w:pPr>
      <w:r w:rsidRPr="005E44D9">
        <w:rPr>
          <w:rFonts w:ascii="Times New Roman" w:hAnsi="Times New Roman" w:cs="Times New Roman"/>
        </w:rPr>
        <w:lastRenderedPageBreak/>
        <w:fldChar w:fldCharType="end"/>
      </w:r>
    </w:p>
    <w:sectPr w:rsidR="003C7585" w:rsidRPr="005E44D9" w:rsidSect="00E926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C07B" w14:textId="77777777" w:rsidR="00E92661" w:rsidRDefault="00E92661" w:rsidP="008A3260">
      <w:r>
        <w:separator/>
      </w:r>
    </w:p>
  </w:endnote>
  <w:endnote w:type="continuationSeparator" w:id="0">
    <w:p w14:paraId="48BEEE8A" w14:textId="77777777" w:rsidR="00E92661" w:rsidRDefault="00E92661" w:rsidP="008A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CCAB" w14:textId="77777777" w:rsidR="00E92661" w:rsidRDefault="00E92661" w:rsidP="008A3260">
      <w:r>
        <w:separator/>
      </w:r>
    </w:p>
  </w:footnote>
  <w:footnote w:type="continuationSeparator" w:id="0">
    <w:p w14:paraId="27ECDE78" w14:textId="77777777" w:rsidR="00E92661" w:rsidRDefault="00E92661" w:rsidP="008A3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e2ztaw8d0rs7ezrs6pes2dre2tzwe2wxr9&quot;&gt;VNG_socioecol_variables&lt;record-ids&gt;&lt;item&gt;55&lt;/item&gt;&lt;item&gt;79&lt;/item&gt;&lt;item&gt;81&lt;/item&gt;&lt;item&gt;103&lt;/item&gt;&lt;item&gt;104&lt;/item&gt;&lt;item&gt;106&lt;/item&gt;&lt;item&gt;110&lt;/item&gt;&lt;item&gt;112&lt;/item&gt;&lt;item&gt;115&lt;/item&gt;&lt;item&gt;122&lt;/item&gt;&lt;item&gt;123&lt;/item&gt;&lt;item&gt;124&lt;/item&gt;&lt;item&gt;126&lt;/item&gt;&lt;item&gt;141&lt;/item&gt;&lt;item&gt;142&lt;/item&gt;&lt;item&gt;143&lt;/item&gt;&lt;item&gt;144&lt;/item&gt;&lt;item&gt;145&lt;/item&gt;&lt;item&gt;151&lt;/item&gt;&lt;item&gt;157&lt;/item&gt;&lt;item&gt;158&lt;/item&gt;&lt;item&gt;161&lt;/item&gt;&lt;item&gt;169&lt;/item&gt;&lt;item&gt;171&lt;/item&gt;&lt;item&gt;177&lt;/item&gt;&lt;item&gt;180&lt;/item&gt;&lt;item&gt;186&lt;/item&gt;&lt;item&gt;189&lt;/item&gt;&lt;item&gt;194&lt;/item&gt;&lt;item&gt;197&lt;/item&gt;&lt;item&gt;199&lt;/item&gt;&lt;item&gt;205&lt;/item&gt;&lt;item&gt;209&lt;/item&gt;&lt;item&gt;210&lt;/item&gt;&lt;item&gt;223&lt;/item&gt;&lt;item&gt;224&lt;/item&gt;&lt;item&gt;225&lt;/item&gt;&lt;item&gt;226&lt;/item&gt;&lt;item&gt;229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1&lt;/item&gt;&lt;item&gt;242&lt;/item&gt;&lt;item&gt;244&lt;/item&gt;&lt;item&gt;245&lt;/item&gt;&lt;item&gt;246&lt;/item&gt;&lt;item&gt;247&lt;/item&gt;&lt;item&gt;248&lt;/item&gt;&lt;item&gt;249&lt;/item&gt;&lt;item&gt;250&lt;/item&gt;&lt;item&gt;251&lt;/item&gt;&lt;item&gt;252&lt;/item&gt;&lt;item&gt;253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2&lt;/item&gt;&lt;item&gt;273&lt;/item&gt;&lt;item&gt;274&lt;/item&gt;&lt;item&gt;275&lt;/item&gt;&lt;item&gt;276&lt;/item&gt;&lt;item&gt;277&lt;/item&gt;&lt;item&gt;278&lt;/item&gt;&lt;item&gt;280&lt;/item&gt;&lt;item&gt;281&lt;/item&gt;&lt;item&gt;282&lt;/item&gt;&lt;item&gt;283&lt;/item&gt;&lt;item&gt;301&lt;/item&gt;&lt;item&gt;303&lt;/item&gt;&lt;item&gt;304&lt;/item&gt;&lt;/record-ids&gt;&lt;/item&gt;&lt;/Libraries&gt;"/>
  </w:docVars>
  <w:rsids>
    <w:rsidRoot w:val="00E15755"/>
    <w:rsid w:val="00005036"/>
    <w:rsid w:val="00067DAC"/>
    <w:rsid w:val="00086A8C"/>
    <w:rsid w:val="0015313D"/>
    <w:rsid w:val="00177ABF"/>
    <w:rsid w:val="00201EEC"/>
    <w:rsid w:val="00206A39"/>
    <w:rsid w:val="002130E2"/>
    <w:rsid w:val="00245F74"/>
    <w:rsid w:val="00275851"/>
    <w:rsid w:val="002F0699"/>
    <w:rsid w:val="00321AA7"/>
    <w:rsid w:val="00323CBC"/>
    <w:rsid w:val="003C7585"/>
    <w:rsid w:val="00410B4C"/>
    <w:rsid w:val="004221F3"/>
    <w:rsid w:val="004733C9"/>
    <w:rsid w:val="00485A2F"/>
    <w:rsid w:val="00493B30"/>
    <w:rsid w:val="0053561F"/>
    <w:rsid w:val="005E44D9"/>
    <w:rsid w:val="005E6EE2"/>
    <w:rsid w:val="006257DF"/>
    <w:rsid w:val="00627425"/>
    <w:rsid w:val="00660BA2"/>
    <w:rsid w:val="00673C42"/>
    <w:rsid w:val="006C0A9A"/>
    <w:rsid w:val="006F7034"/>
    <w:rsid w:val="00716D7E"/>
    <w:rsid w:val="00727815"/>
    <w:rsid w:val="00734988"/>
    <w:rsid w:val="00741833"/>
    <w:rsid w:val="00747623"/>
    <w:rsid w:val="007642E6"/>
    <w:rsid w:val="007A7F39"/>
    <w:rsid w:val="007D4977"/>
    <w:rsid w:val="00874453"/>
    <w:rsid w:val="008A3260"/>
    <w:rsid w:val="008A76D1"/>
    <w:rsid w:val="008E3396"/>
    <w:rsid w:val="008F6F34"/>
    <w:rsid w:val="00984752"/>
    <w:rsid w:val="009E1D6E"/>
    <w:rsid w:val="009F1866"/>
    <w:rsid w:val="00A25C41"/>
    <w:rsid w:val="00A26FCA"/>
    <w:rsid w:val="00AC6EA8"/>
    <w:rsid w:val="00AD19E2"/>
    <w:rsid w:val="00B551AC"/>
    <w:rsid w:val="00B623FE"/>
    <w:rsid w:val="00B66239"/>
    <w:rsid w:val="00BA0491"/>
    <w:rsid w:val="00BC3E2A"/>
    <w:rsid w:val="00C05AF8"/>
    <w:rsid w:val="00C05B32"/>
    <w:rsid w:val="00C661B7"/>
    <w:rsid w:val="00C66DC0"/>
    <w:rsid w:val="00C7223C"/>
    <w:rsid w:val="00CB232A"/>
    <w:rsid w:val="00CD22EC"/>
    <w:rsid w:val="00CD5979"/>
    <w:rsid w:val="00CE1AA7"/>
    <w:rsid w:val="00D07D8E"/>
    <w:rsid w:val="00D12D97"/>
    <w:rsid w:val="00D20688"/>
    <w:rsid w:val="00D2337D"/>
    <w:rsid w:val="00D24771"/>
    <w:rsid w:val="00D3153A"/>
    <w:rsid w:val="00D4062E"/>
    <w:rsid w:val="00D8477A"/>
    <w:rsid w:val="00DC3101"/>
    <w:rsid w:val="00DD6AB5"/>
    <w:rsid w:val="00E0344A"/>
    <w:rsid w:val="00E03FAE"/>
    <w:rsid w:val="00E15755"/>
    <w:rsid w:val="00E166F5"/>
    <w:rsid w:val="00E5373A"/>
    <w:rsid w:val="00E92661"/>
    <w:rsid w:val="00E936D6"/>
    <w:rsid w:val="00EF7291"/>
    <w:rsid w:val="00F06EF1"/>
    <w:rsid w:val="00F167FD"/>
    <w:rsid w:val="00F25CC2"/>
    <w:rsid w:val="00F4688E"/>
    <w:rsid w:val="00F96935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0C8FD"/>
  <w15:chartTrackingRefBased/>
  <w15:docId w15:val="{1A5E46C5-38A8-C840-B517-32CC6A68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55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E15755"/>
    <w:pPr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5755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E15755"/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E15755"/>
    <w:rPr>
      <w:rFonts w:ascii="Aptos" w:hAnsi="Aptos"/>
    </w:rPr>
  </w:style>
  <w:style w:type="paragraph" w:styleId="Header">
    <w:name w:val="header"/>
    <w:basedOn w:val="Normal"/>
    <w:link w:val="HeaderChar"/>
    <w:uiPriority w:val="99"/>
    <w:unhideWhenUsed/>
    <w:rsid w:val="008A3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260"/>
  </w:style>
  <w:style w:type="paragraph" w:styleId="Footer">
    <w:name w:val="footer"/>
    <w:basedOn w:val="Normal"/>
    <w:link w:val="FooterChar"/>
    <w:uiPriority w:val="99"/>
    <w:unhideWhenUsed/>
    <w:rsid w:val="008A3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20822</Words>
  <Characters>118689</Characters>
  <Application>Microsoft Office Word</Application>
  <DocSecurity>0</DocSecurity>
  <Lines>989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Garrett</dc:creator>
  <cp:keywords/>
  <dc:description/>
  <cp:lastModifiedBy>Eva Garrett</cp:lastModifiedBy>
  <cp:revision>2</cp:revision>
  <dcterms:created xsi:type="dcterms:W3CDTF">2024-03-31T16:19:00Z</dcterms:created>
  <dcterms:modified xsi:type="dcterms:W3CDTF">2024-03-31T16:19:00Z</dcterms:modified>
</cp:coreProperties>
</file>